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20"/>
        <w:gridCol w:w="7100"/>
        <w:gridCol w:w="1700"/>
        <w:gridCol w:w="30"/>
      </w:tblGrid>
      <w:tr w:rsidR="009C5C9E" w:rsidRPr="00C34682">
        <w:trPr>
          <w:trHeight w:val="234"/>
        </w:trPr>
        <w:tc>
          <w:tcPr>
            <w:tcW w:w="172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5C9E" w:rsidRPr="00286D19" w:rsidRDefault="009C5C9E" w:rsidP="00D44F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AUT-A3</w:t>
            </w:r>
          </w:p>
        </w:tc>
        <w:tc>
          <w:tcPr>
            <w:tcW w:w="7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C5C9E" w:rsidRPr="00C34682" w:rsidRDefault="009C5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C5C9E" w:rsidRPr="00031B72" w:rsidRDefault="009C5C9E" w:rsidP="001F284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B72">
              <w:rPr>
                <w:rFonts w:ascii="Times New Roman" w:hAnsi="Times New Roman" w:cs="Times New Roman"/>
                <w:sz w:val="20"/>
                <w:szCs w:val="20"/>
              </w:rPr>
              <w:t>Lukáš Souček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C9E" w:rsidRPr="00C34682" w:rsidRDefault="009C5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C5C9E" w:rsidRPr="00C34682">
        <w:trPr>
          <w:trHeight w:val="98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5C9E" w:rsidRPr="00031B72" w:rsidRDefault="009C5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1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5C9E" w:rsidRPr="00031B72" w:rsidRDefault="009C5C9E" w:rsidP="00374458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1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Snímání a ovládání teploty ve skleníku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5C9E" w:rsidRPr="00031B72" w:rsidRDefault="009C5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C9E" w:rsidRPr="00C34682" w:rsidRDefault="009C5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C5C9E" w:rsidRPr="00C34682">
        <w:trPr>
          <w:trHeight w:val="140"/>
        </w:trPr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5C9E" w:rsidRPr="00031B72" w:rsidRDefault="009C5C9E" w:rsidP="00D801C3">
            <w:pPr>
              <w:widowControl w:val="0"/>
              <w:autoSpaceDE w:val="0"/>
              <w:autoSpaceDN w:val="0"/>
              <w:adjustRightInd w:val="0"/>
              <w:spacing w:after="0" w:line="21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1.12</w:t>
            </w:r>
            <w:r w:rsidRPr="00031B72">
              <w:rPr>
                <w:rFonts w:ascii="Times New Roman" w:hAnsi="Times New Roman" w:cs="Times New Roman"/>
                <w:sz w:val="20"/>
                <w:szCs w:val="20"/>
              </w:rPr>
              <w:t>.2014</w:t>
            </w:r>
          </w:p>
        </w:tc>
        <w:tc>
          <w:tcPr>
            <w:tcW w:w="71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5C9E" w:rsidRPr="00031B72" w:rsidRDefault="009C5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5C9E" w:rsidRPr="00031B72" w:rsidRDefault="009C5C9E">
            <w:pPr>
              <w:widowControl w:val="0"/>
              <w:autoSpaceDE w:val="0"/>
              <w:autoSpaceDN w:val="0"/>
              <w:adjustRightInd w:val="0"/>
              <w:spacing w:after="0" w:line="21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0"/>
                <w:szCs w:val="20"/>
              </w:rPr>
              <w:t>4</w:t>
            </w:r>
            <w:r w:rsidRPr="00031B72">
              <w:rPr>
                <w:rFonts w:ascii="Times New Roman" w:hAnsi="Times New Roman" w:cs="Times New Roman"/>
                <w:w w:val="97"/>
                <w:sz w:val="20"/>
                <w:szCs w:val="20"/>
              </w:rPr>
              <w:t>.D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C9E" w:rsidRPr="00C34682" w:rsidRDefault="009C5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C5C9E" w:rsidRPr="00C34682">
        <w:trPr>
          <w:trHeight w:val="73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5C9E" w:rsidRPr="00C34682" w:rsidRDefault="009C5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5C9E" w:rsidRPr="00C34682" w:rsidRDefault="009C5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5C9E" w:rsidRPr="00C34682" w:rsidRDefault="009C5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C9E" w:rsidRPr="00C34682" w:rsidRDefault="009C5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C5C9E" w:rsidRPr="00C34682">
        <w:trPr>
          <w:trHeight w:val="1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5C9E" w:rsidRPr="00C34682" w:rsidRDefault="009C5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5C9E" w:rsidRPr="00C34682" w:rsidRDefault="009C5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5C9E" w:rsidRPr="00C34682" w:rsidRDefault="009C5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5C9E" w:rsidRPr="00C34682" w:rsidRDefault="009C5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9C5C9E" w:rsidRPr="0077649F" w:rsidRDefault="009C5C9E" w:rsidP="002A57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C9E" w:rsidRDefault="009C5C9E" w:rsidP="002A57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9C5C9E" w:rsidSect="00D25DDA">
          <w:pgSz w:w="11900" w:h="16838"/>
          <w:pgMar w:top="687" w:right="700" w:bottom="438" w:left="700" w:header="708" w:footer="708" w:gutter="0"/>
          <w:cols w:space="708"/>
          <w:noEndnote/>
        </w:sectPr>
      </w:pPr>
    </w:p>
    <w:p w:rsidR="009C5C9E" w:rsidRDefault="009C5C9E" w:rsidP="008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649F">
        <w:rPr>
          <w:rFonts w:ascii="Times New Roman" w:hAnsi="Times New Roman" w:cs="Times New Roman"/>
          <w:b/>
          <w:bCs/>
          <w:sz w:val="24"/>
          <w:szCs w:val="24"/>
        </w:rPr>
        <w:t>Zadání:</w:t>
      </w:r>
    </w:p>
    <w:p w:rsidR="009C5C9E" w:rsidRPr="00955AA4" w:rsidRDefault="009C5C9E" w:rsidP="00955A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55AA4">
        <w:rPr>
          <w:rFonts w:ascii="Times New Roman" w:hAnsi="Times New Roman" w:cs="Times New Roman"/>
          <w:color w:val="000000"/>
        </w:rPr>
        <w:t>Sestavte obvod, který bude regulovat teplotu v modelu skleníku.</w:t>
      </w:r>
    </w:p>
    <w:p w:rsidR="009C5C9E" w:rsidRDefault="009C5C9E" w:rsidP="005727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5C9E" w:rsidRDefault="009C5C9E" w:rsidP="005727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  <w:sectPr w:rsidR="009C5C9E" w:rsidSect="00705ECF">
          <w:type w:val="continuous"/>
          <w:pgSz w:w="11900" w:h="16838"/>
          <w:pgMar w:top="687" w:right="985" w:bottom="438" w:left="700" w:header="708" w:footer="708" w:gutter="0"/>
          <w:cols w:space="708"/>
          <w:noEndnote/>
        </w:sectPr>
      </w:pPr>
      <w:r w:rsidRPr="000730DA">
        <w:rPr>
          <w:rFonts w:ascii="Times New Roman" w:hAnsi="Times New Roman" w:cs="Times New Roman"/>
          <w:b/>
          <w:bCs/>
          <w:sz w:val="24"/>
          <w:szCs w:val="24"/>
        </w:rPr>
        <w:t>Schéma zapojení: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C5C9E" w:rsidRPr="00875160" w:rsidRDefault="009C5C9E" w:rsidP="008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  <w:sectPr w:rsidR="009C5C9E" w:rsidRPr="00875160" w:rsidSect="009F79F6">
          <w:type w:val="continuous"/>
          <w:pgSz w:w="11900" w:h="16838"/>
          <w:pgMar w:top="687" w:right="985" w:bottom="438" w:left="700" w:header="708" w:footer="708" w:gutter="0"/>
          <w:cols w:num="2" w:space="708"/>
          <w:noEndnote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8.05pt;margin-top:9.75pt;width:214.7pt;height:3in;z-index:251658240">
            <v:imagedata r:id="rId5" o:title=""/>
            <w10:wrap type="square"/>
          </v:shape>
        </w:pict>
      </w:r>
      <w:r w:rsidRPr="00875160">
        <w:rPr>
          <w:rFonts w:ascii="Times New Roman" w:hAnsi="Times New Roman" w:cs="Times New Roman"/>
          <w:color w:val="000000"/>
        </w:rPr>
        <w:t xml:space="preserve"> </w:t>
      </w:r>
    </w:p>
    <w:p w:rsidR="009C5C9E" w:rsidRDefault="009C5C9E" w:rsidP="002A57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pict>
          <v:shape id="_x0000_s1027" type="#_x0000_t75" style="position:absolute;margin-left:44.05pt;margin-top:3.1pt;width:210.15pt;height:3in;z-index:251657216">
            <v:imagedata r:id="rId6" o:title=""/>
            <w10:wrap type="square"/>
          </v:shape>
        </w:pict>
      </w:r>
    </w:p>
    <w:p w:rsidR="009C5C9E" w:rsidRPr="001F1CF8" w:rsidRDefault="009C5C9E" w:rsidP="002A57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  <w:sectPr w:rsidR="009C5C9E" w:rsidRPr="001F1CF8" w:rsidSect="00705ECF">
          <w:type w:val="continuous"/>
          <w:pgSz w:w="11900" w:h="16838"/>
          <w:pgMar w:top="687" w:right="985" w:bottom="438" w:left="700" w:header="708" w:footer="708" w:gutter="0"/>
          <w:cols w:space="708"/>
          <w:noEndnote/>
        </w:sectPr>
      </w:pPr>
    </w:p>
    <w:p w:rsidR="009C5C9E" w:rsidRDefault="009C5C9E" w:rsidP="002A57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5C9E" w:rsidRDefault="009C5C9E" w:rsidP="002A57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5C9E" w:rsidRDefault="009C5C9E" w:rsidP="002A57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5C9E" w:rsidRPr="00996888" w:rsidRDefault="009C5C9E" w:rsidP="002A57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5C9E" w:rsidRDefault="009C5C9E" w:rsidP="002A57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5C9E" w:rsidRPr="00996888" w:rsidRDefault="009C5C9E" w:rsidP="002A57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5C9E" w:rsidRDefault="009C5C9E" w:rsidP="002A57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5C9E" w:rsidRDefault="009C5C9E" w:rsidP="002A57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5C9E" w:rsidRDefault="009C5C9E" w:rsidP="002A57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5C9E" w:rsidRDefault="009C5C9E" w:rsidP="008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5C9E" w:rsidRDefault="009C5C9E" w:rsidP="008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5C9E" w:rsidRDefault="009C5C9E" w:rsidP="008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5C9E" w:rsidRDefault="009C5C9E" w:rsidP="008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5C9E" w:rsidRDefault="009C5C9E" w:rsidP="008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5C9E" w:rsidRDefault="009C5C9E" w:rsidP="008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5C9E" w:rsidRPr="00F439AD" w:rsidRDefault="009C5C9E" w:rsidP="008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9A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439A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F439AD">
        <w:rPr>
          <w:rFonts w:ascii="Times New Roman" w:hAnsi="Times New Roman" w:cs="Times New Roman"/>
          <w:sz w:val="24"/>
          <w:szCs w:val="24"/>
        </w:rPr>
        <w:t>br. č 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obr.č. 2</w:t>
      </w:r>
    </w:p>
    <w:p w:rsidR="009C5C9E" w:rsidRDefault="009C5C9E" w:rsidP="008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649F">
        <w:rPr>
          <w:rFonts w:ascii="Times New Roman" w:hAnsi="Times New Roman" w:cs="Times New Roman"/>
          <w:b/>
          <w:bCs/>
          <w:sz w:val="24"/>
          <w:szCs w:val="24"/>
        </w:rPr>
        <w:t>Použité přístroje a hodnoty:</w:t>
      </w:r>
    </w:p>
    <w:p w:rsidR="009C5C9E" w:rsidRPr="00EC5145" w:rsidRDefault="009C5C9E" w:rsidP="00EC5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Zdroj UTP3701S, elektromagnetické relé 24V/50Hz/90A, model skleníku, stopky (mobil), multimetr UT39C</w:t>
      </w:r>
    </w:p>
    <w:p w:rsidR="009C5C9E" w:rsidRPr="0075084B" w:rsidRDefault="009C5C9E" w:rsidP="007508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649F">
        <w:rPr>
          <w:rFonts w:ascii="Times New Roman" w:hAnsi="Times New Roman" w:cs="Times New Roman"/>
          <w:b/>
          <w:bCs/>
          <w:sz w:val="24"/>
          <w:szCs w:val="24"/>
        </w:rPr>
        <w:t>Postup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měření</w:t>
      </w:r>
      <w:r w:rsidRPr="0077649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C5C9E" w:rsidRDefault="009C5C9E" w:rsidP="002666A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Nejdříve jsme připojili model skleníku k napájení, ke snímači LM35DZ jsme připojili multimetr a pod dozorem vyučujícího jsme si vyzkoušeli ovládání topení a otevírání okna.</w:t>
      </w:r>
    </w:p>
    <w:p w:rsidR="009C5C9E" w:rsidRDefault="009C5C9E" w:rsidP="002666A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Dále jsme sestavili zapojení relé s řídící elektronikou modelu skleníku dle schématu. Viz. Schéma zapojení (obr. č. 1).</w:t>
      </w:r>
    </w:p>
    <w:p w:rsidR="009C5C9E" w:rsidRDefault="009C5C9E" w:rsidP="00ED062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zapnutí zdroje jsme zapsali teplotu z multimetru do tabulky (níže) a pak každých 20 sekund, Takto jsme odečítali až do prvního vypnutí topení a otevření okna. Poznamenali jsme asi přesný čas, kdy k tomu došlo (t1) , poté jsme zapisovali ještě minutu navíc.</w:t>
      </w:r>
    </w:p>
    <w:p w:rsidR="009C5C9E" w:rsidRDefault="009C5C9E" w:rsidP="00ED062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page" w:tblpX="1594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01"/>
        <w:gridCol w:w="1984"/>
      </w:tblGrid>
      <w:tr w:rsidR="009C5C9E" w:rsidRPr="00C34682">
        <w:trPr>
          <w:trHeight w:val="387"/>
        </w:trPr>
        <w:tc>
          <w:tcPr>
            <w:tcW w:w="11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C5C9E" w:rsidRPr="00ED0626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D0626">
              <w:rPr>
                <w:rFonts w:ascii="Times New Roman" w:hAnsi="Times New Roman" w:cs="Times New Roman"/>
                <w:b/>
                <w:bCs/>
                <w:color w:val="000000"/>
              </w:rPr>
              <w:t>Čas t(s)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C5C9E" w:rsidRPr="00ED0626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626">
              <w:rPr>
                <w:rFonts w:ascii="Times New Roman" w:hAnsi="Times New Roman" w:cs="Times New Roman"/>
                <w:b/>
                <w:bCs/>
              </w:rPr>
              <w:t>Teplota T(°C)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Pr="003C3A1B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Pr="003C3A1B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22,2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22,3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22,5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22,6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22,8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23,1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23,3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23,5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23,7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24,2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24,4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24,7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24,9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25,1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25,3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24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25,5</w:t>
            </w:r>
          </w:p>
        </w:tc>
      </w:tr>
    </w:tbl>
    <w:tbl>
      <w:tblPr>
        <w:tblpPr w:leftFromText="141" w:rightFromText="141" w:vertAnchor="text" w:horzAnchor="page" w:tblpX="5674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01"/>
        <w:gridCol w:w="1984"/>
      </w:tblGrid>
      <w:tr w:rsidR="009C5C9E" w:rsidRPr="00C34682">
        <w:trPr>
          <w:trHeight w:val="387"/>
        </w:trPr>
        <w:tc>
          <w:tcPr>
            <w:tcW w:w="11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C5C9E" w:rsidRPr="00ED0626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D0626">
              <w:rPr>
                <w:rFonts w:ascii="Times New Roman" w:hAnsi="Times New Roman" w:cs="Times New Roman"/>
                <w:b/>
                <w:bCs/>
                <w:color w:val="000000"/>
              </w:rPr>
              <w:t>Čas t(s)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C5C9E" w:rsidRPr="00ED0626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626">
              <w:rPr>
                <w:rFonts w:ascii="Times New Roman" w:hAnsi="Times New Roman" w:cs="Times New Roman"/>
                <w:b/>
                <w:bCs/>
              </w:rPr>
              <w:t>Teplota T(°C)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Pr="003C3A1B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Pr="003C3A1B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25,7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25,9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26,1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26,3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DF4A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t1 417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26,4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26,3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26,3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26,4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26,4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26,3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26,3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26,4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26,4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26,4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26,3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26,4</w:t>
            </w:r>
          </w:p>
        </w:tc>
      </w:tr>
      <w:tr w:rsidR="009C5C9E" w:rsidRPr="00C34682">
        <w:trPr>
          <w:trHeight w:val="74"/>
        </w:trPr>
        <w:tc>
          <w:tcPr>
            <w:tcW w:w="1101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9C5C9E" w:rsidRDefault="009C5C9E" w:rsidP="005D73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26,4</w:t>
            </w:r>
          </w:p>
        </w:tc>
      </w:tr>
    </w:tbl>
    <w:p w:rsidR="009C5C9E" w:rsidRDefault="009C5C9E" w:rsidP="00ED062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</w:p>
    <w:p w:rsidR="009C5C9E" w:rsidRDefault="009C5C9E" w:rsidP="00ED062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</w:p>
    <w:p w:rsidR="009C5C9E" w:rsidRDefault="009C5C9E" w:rsidP="00ED062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</w:p>
    <w:p w:rsidR="009C5C9E" w:rsidRDefault="009C5C9E" w:rsidP="00ED062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</w:p>
    <w:p w:rsidR="009C5C9E" w:rsidRDefault="009C5C9E" w:rsidP="00ED062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</w:p>
    <w:p w:rsidR="009C5C9E" w:rsidRDefault="009C5C9E" w:rsidP="00D24BB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0"/>
        <w:jc w:val="both"/>
        <w:rPr>
          <w:rFonts w:ascii="Times New Roman" w:hAnsi="Times New Roman" w:cs="Times New Roman"/>
        </w:rPr>
      </w:pPr>
    </w:p>
    <w:p w:rsidR="009C5C9E" w:rsidRDefault="009C5C9E" w:rsidP="00D24BB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8"/>
        <w:jc w:val="both"/>
        <w:rPr>
          <w:rFonts w:ascii="Times New Roman" w:hAnsi="Times New Roman" w:cs="Times New Roman"/>
        </w:rPr>
      </w:pPr>
    </w:p>
    <w:p w:rsidR="009C5C9E" w:rsidRDefault="009C5C9E" w:rsidP="00D24BB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0"/>
        <w:jc w:val="both"/>
        <w:rPr>
          <w:rFonts w:ascii="Times New Roman" w:hAnsi="Times New Roman" w:cs="Times New Roman"/>
        </w:rPr>
      </w:pPr>
    </w:p>
    <w:p w:rsidR="009C5C9E" w:rsidRDefault="009C5C9E" w:rsidP="00D24BB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8"/>
        <w:jc w:val="both"/>
        <w:rPr>
          <w:rFonts w:ascii="Times New Roman" w:hAnsi="Times New Roman" w:cs="Times New Roman"/>
        </w:rPr>
      </w:pPr>
    </w:p>
    <w:p w:rsidR="009C5C9E" w:rsidRDefault="009C5C9E" w:rsidP="00D24BB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8"/>
        <w:jc w:val="both"/>
        <w:rPr>
          <w:rFonts w:ascii="Times New Roman" w:hAnsi="Times New Roman" w:cs="Times New Roman"/>
        </w:rPr>
      </w:pPr>
    </w:p>
    <w:p w:rsidR="009C5C9E" w:rsidRDefault="009C5C9E" w:rsidP="005D738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0"/>
        <w:jc w:val="both"/>
        <w:rPr>
          <w:rFonts w:ascii="Times New Roman" w:hAnsi="Times New Roman" w:cs="Times New Roman"/>
        </w:rPr>
      </w:pPr>
    </w:p>
    <w:p w:rsidR="009C5C9E" w:rsidRDefault="009C5C9E" w:rsidP="005D738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8"/>
        <w:jc w:val="both"/>
        <w:rPr>
          <w:rFonts w:ascii="Times New Roman" w:hAnsi="Times New Roman" w:cs="Times New Roman"/>
        </w:rPr>
      </w:pPr>
    </w:p>
    <w:p w:rsidR="009C5C9E" w:rsidRDefault="009C5C9E" w:rsidP="005D738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0"/>
        <w:jc w:val="both"/>
        <w:rPr>
          <w:rFonts w:ascii="Times New Roman" w:hAnsi="Times New Roman" w:cs="Times New Roman"/>
        </w:rPr>
      </w:pPr>
    </w:p>
    <w:p w:rsidR="009C5C9E" w:rsidRDefault="009C5C9E" w:rsidP="005D738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8"/>
        <w:jc w:val="both"/>
        <w:rPr>
          <w:rFonts w:ascii="Times New Roman" w:hAnsi="Times New Roman" w:cs="Times New Roman"/>
        </w:rPr>
      </w:pPr>
    </w:p>
    <w:p w:rsidR="009C5C9E" w:rsidRDefault="009C5C9E" w:rsidP="005D738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8"/>
        <w:jc w:val="both"/>
        <w:rPr>
          <w:rFonts w:ascii="Times New Roman" w:hAnsi="Times New Roman" w:cs="Times New Roman"/>
        </w:rPr>
      </w:pPr>
    </w:p>
    <w:p w:rsidR="009C5C9E" w:rsidRDefault="009C5C9E" w:rsidP="005D738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8"/>
        <w:jc w:val="both"/>
        <w:rPr>
          <w:rFonts w:ascii="Times New Roman" w:hAnsi="Times New Roman" w:cs="Times New Roman"/>
        </w:rPr>
      </w:pPr>
    </w:p>
    <w:p w:rsidR="009C5C9E" w:rsidRDefault="009C5C9E" w:rsidP="005D738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8"/>
        <w:jc w:val="both"/>
        <w:rPr>
          <w:rFonts w:ascii="Times New Roman" w:hAnsi="Times New Roman" w:cs="Times New Roman"/>
        </w:rPr>
      </w:pPr>
    </w:p>
    <w:p w:rsidR="009C5C9E" w:rsidRDefault="009C5C9E" w:rsidP="005D738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8"/>
        <w:jc w:val="both"/>
        <w:rPr>
          <w:rFonts w:ascii="Times New Roman" w:hAnsi="Times New Roman" w:cs="Times New Roman"/>
        </w:rPr>
      </w:pPr>
    </w:p>
    <w:p w:rsidR="009C5C9E" w:rsidRDefault="009C5C9E" w:rsidP="005D738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8"/>
        <w:jc w:val="both"/>
        <w:rPr>
          <w:rFonts w:ascii="Times New Roman" w:hAnsi="Times New Roman" w:cs="Times New Roman"/>
        </w:rPr>
      </w:pPr>
    </w:p>
    <w:p w:rsidR="009C5C9E" w:rsidRDefault="009C5C9E" w:rsidP="005D738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8"/>
        <w:jc w:val="both"/>
        <w:rPr>
          <w:rFonts w:ascii="Times New Roman" w:hAnsi="Times New Roman" w:cs="Times New Roman"/>
        </w:rPr>
      </w:pPr>
    </w:p>
    <w:p w:rsidR="009C5C9E" w:rsidRDefault="009C5C9E" w:rsidP="005D738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8"/>
        <w:jc w:val="both"/>
        <w:rPr>
          <w:rFonts w:ascii="Times New Roman" w:hAnsi="Times New Roman" w:cs="Times New Roman"/>
        </w:rPr>
      </w:pPr>
    </w:p>
    <w:p w:rsidR="009C5C9E" w:rsidRDefault="009C5C9E" w:rsidP="005D738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8"/>
        <w:jc w:val="both"/>
        <w:rPr>
          <w:rFonts w:ascii="Times New Roman" w:hAnsi="Times New Roman" w:cs="Times New Roman"/>
        </w:rPr>
      </w:pPr>
    </w:p>
    <w:p w:rsidR="009C5C9E" w:rsidRDefault="009C5C9E" w:rsidP="00F439A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8"/>
        <w:jc w:val="both"/>
        <w:rPr>
          <w:rFonts w:ascii="Times New Roman" w:hAnsi="Times New Roman" w:cs="Times New Roman"/>
        </w:rPr>
      </w:pPr>
    </w:p>
    <w:p w:rsidR="009C5C9E" w:rsidRPr="00031B72" w:rsidRDefault="009C5C9E" w:rsidP="00031B72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grafu jsme zaznamenali 6 period TOPENÍ-CHLAZENÍ,  zapisovali jsme časy, kdy došlo k zapnutí topení a k vypnutí topení viz. Závěr otázka č. 3.</w:t>
      </w:r>
    </w:p>
    <w:p w:rsidR="009C5C9E" w:rsidRDefault="009C5C9E" w:rsidP="00031B72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Provedli jsme opět body č.4 a 5 a zakreslili do dalšího grafu, viz. Závěr otázka č.6, tentokrát pro 4 periody.</w:t>
      </w:r>
    </w:p>
    <w:p w:rsidR="009C5C9E" w:rsidRDefault="009C5C9E" w:rsidP="00C34E7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8"/>
        <w:jc w:val="both"/>
        <w:rPr>
          <w:rFonts w:ascii="Times New Roman" w:hAnsi="Times New Roman" w:cs="Times New Roman"/>
        </w:rPr>
      </w:pPr>
    </w:p>
    <w:p w:rsidR="009C5C9E" w:rsidRPr="00B4158A" w:rsidRDefault="009C5C9E" w:rsidP="00A2576F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</w:t>
      </w:r>
      <w:r w:rsidRPr="00B4158A">
        <w:rPr>
          <w:rFonts w:ascii="Times New Roman" w:hAnsi="Times New Roman" w:cs="Times New Roman"/>
          <w:b/>
          <w:bCs/>
          <w:shd w:val="clear" w:color="auto" w:fill="FFFFFF"/>
        </w:rPr>
        <w:t>Závěr:</w:t>
      </w:r>
    </w:p>
    <w:p w:rsidR="009C5C9E" w:rsidRPr="00ED16B0" w:rsidRDefault="009C5C9E" w:rsidP="00AF058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1080"/>
        <w:jc w:val="both"/>
        <w:rPr>
          <w:rFonts w:ascii="Times New Roman" w:hAnsi="Times New Roman" w:cs="Times New Roman"/>
        </w:rPr>
      </w:pPr>
    </w:p>
    <w:p w:rsidR="009C5C9E" w:rsidRDefault="009C5C9E" w:rsidP="0016059B">
      <w:pPr>
        <w:widowControl w:val="0"/>
        <w:numPr>
          <w:ilvl w:val="0"/>
          <w:numId w:val="1"/>
        </w:numPr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  <w:sectPr w:rsidR="009C5C9E" w:rsidSect="00D25DDA">
          <w:type w:val="continuous"/>
          <w:pgSz w:w="11900" w:h="16838"/>
          <w:pgMar w:top="687" w:right="985" w:bottom="438" w:left="700" w:header="708" w:footer="708" w:gutter="0"/>
          <w:cols w:space="708"/>
          <w:noEndnote/>
        </w:sectPr>
      </w:pPr>
      <w:r>
        <w:rPr>
          <w:rFonts w:ascii="Times New Roman" w:hAnsi="Times New Roman" w:cs="Times New Roman"/>
        </w:rPr>
        <w:t>Stručně vysvětlete funkci termistoru NTC 10k a čipu LM35DZ</w:t>
      </w:r>
    </w:p>
    <w:p w:rsidR="009C5C9E" w:rsidRDefault="009C5C9E" w:rsidP="00677FAF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right="-5453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 xml:space="preserve">              </w:t>
      </w:r>
      <w:r w:rsidRPr="00A2576F">
        <w:rPr>
          <w:rFonts w:ascii="Times New Roman" w:hAnsi="Times New Roman" w:cs="Times New Roman"/>
          <w:b/>
          <w:bCs/>
        </w:rPr>
        <w:t>Odpověď: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NTC je termistor, který se zvětšující se teplotou klesá jeho odpor,obvykle se využívá jako</w:t>
      </w:r>
    </w:p>
    <w:p w:rsidR="009C5C9E" w:rsidRDefault="009C5C9E" w:rsidP="00677FAF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right="-5453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        teplotní čidlo, v tomto obvodu využívá jako spínač termostatu a čip LM35DZ</w:t>
      </w:r>
      <w:r w:rsidRPr="00677FAF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je integrovaný obvod s funkcí </w:t>
      </w:r>
    </w:p>
    <w:p w:rsidR="009C5C9E" w:rsidRDefault="009C5C9E" w:rsidP="00677FAF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right="-5453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        snímače teploty obdobně jako termistor, v tomto obvodě se využívá jako výstup snímání teploty.</w:t>
      </w:r>
    </w:p>
    <w:p w:rsidR="009C5C9E" w:rsidRDefault="009C5C9E" w:rsidP="00677FAF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right="-5453"/>
        <w:rPr>
          <w:rFonts w:ascii="Times New Roman" w:hAnsi="Times New Roman" w:cs="Times New Roman"/>
          <w:shd w:val="clear" w:color="auto" w:fill="FFFFFF"/>
        </w:rPr>
      </w:pPr>
    </w:p>
    <w:p w:rsidR="009C5C9E" w:rsidRDefault="009C5C9E" w:rsidP="00677FAF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right="-5453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 2.   Při jaké teplotě se spínají kontakty termostatu v řídící elektronice?</w:t>
      </w:r>
    </w:p>
    <w:p w:rsidR="009C5C9E" w:rsidRPr="0046188E" w:rsidRDefault="009C5C9E" w:rsidP="00677FAF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right="-5453"/>
        <w:rPr>
          <w:rFonts w:ascii="Times New Roman" w:hAnsi="Times New Roman" w:cs="Times New Roman"/>
          <w:shd w:val="clear" w:color="auto" w:fill="FFFFFF"/>
        </w:rPr>
      </w:pPr>
      <w:r w:rsidRPr="00286DBA">
        <w:rPr>
          <w:rFonts w:ascii="Times New Roman" w:hAnsi="Times New Roman" w:cs="Times New Roman"/>
          <w:b/>
          <w:bCs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b/>
          <w:bCs/>
          <w:shd w:val="clear" w:color="auto" w:fill="FFFFFF"/>
        </w:rPr>
        <w:t xml:space="preserve">       </w:t>
      </w:r>
      <w:r w:rsidRPr="00286DBA">
        <w:rPr>
          <w:rFonts w:ascii="Times New Roman" w:hAnsi="Times New Roman" w:cs="Times New Roman"/>
          <w:b/>
          <w:bCs/>
          <w:shd w:val="clear" w:color="auto" w:fill="FFFFFF"/>
        </w:rPr>
        <w:t>Odpověď</w:t>
      </w:r>
      <w:r>
        <w:rPr>
          <w:rFonts w:ascii="Times New Roman" w:hAnsi="Times New Roman" w:cs="Times New Roman"/>
          <w:b/>
          <w:bCs/>
          <w:shd w:val="clear" w:color="auto" w:fill="FFFFFF"/>
        </w:rPr>
        <w:t xml:space="preserve">:  </w:t>
      </w:r>
      <w:r>
        <w:rPr>
          <w:rFonts w:ascii="Times New Roman" w:hAnsi="Times New Roman" w:cs="Times New Roman"/>
          <w:shd w:val="clear" w:color="auto" w:fill="FFFFFF"/>
        </w:rPr>
        <w:t>Kontakty termostatu v řídíci elektronice spínají při teplotě 26,</w:t>
      </w:r>
      <w:r w:rsidRPr="0046188E">
        <w:rPr>
          <w:rFonts w:ascii="Times New Roman" w:hAnsi="Times New Roman" w:cs="Times New Roman"/>
          <w:shd w:val="clear" w:color="auto" w:fill="FFFFFF"/>
        </w:rPr>
        <w:t xml:space="preserve">3 </w:t>
      </w:r>
      <w:r w:rsidRPr="0046188E">
        <w:rPr>
          <w:rFonts w:ascii="Times New Roman" w:hAnsi="Times New Roman" w:cs="Times New Roman"/>
        </w:rPr>
        <w:t>°C</w:t>
      </w:r>
      <w:r>
        <w:rPr>
          <w:rFonts w:ascii="Times New Roman" w:hAnsi="Times New Roman" w:cs="Times New Roman"/>
        </w:rPr>
        <w:t>.</w:t>
      </w:r>
    </w:p>
    <w:p w:rsidR="009C5C9E" w:rsidRDefault="009C5C9E" w:rsidP="00677FAF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right="-5453"/>
        <w:rPr>
          <w:rFonts w:ascii="Times New Roman" w:hAnsi="Times New Roman" w:cs="Times New Roman"/>
          <w:shd w:val="clear" w:color="auto" w:fill="FFFFFF"/>
        </w:rPr>
      </w:pPr>
    </w:p>
    <w:p w:rsidR="009C5C9E" w:rsidRDefault="009C5C9E" w:rsidP="00677FAF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right="-5453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 3.   Na jeden list papíru A4 vytvořte graf (přechodovou charakteristiku) prvotního ohřívání skleníku… T= f(t)</w:t>
      </w:r>
    </w:p>
    <w:p w:rsidR="009C5C9E" w:rsidRPr="002B3003" w:rsidRDefault="009C5C9E" w:rsidP="002B3003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right="-5453"/>
        <w:rPr>
          <w:rFonts w:ascii="Times New Roman" w:hAnsi="Times New Roman" w:cs="Times New Roman"/>
          <w:shd w:val="clear" w:color="auto" w:fill="FFFFFF"/>
        </w:rPr>
        <w:sectPr w:rsidR="009C5C9E" w:rsidRPr="002B3003" w:rsidSect="00677FAF">
          <w:type w:val="continuous"/>
          <w:pgSz w:w="11900" w:h="16838"/>
          <w:pgMar w:top="687" w:right="985" w:bottom="438" w:left="700" w:header="708" w:footer="708" w:gutter="0"/>
          <w:cols w:space="275"/>
          <w:noEndnote/>
        </w:sectPr>
      </w:pPr>
      <w:r>
        <w:rPr>
          <w:noProof/>
        </w:rPr>
        <w:pict>
          <v:shape id="_x0000_s1028" type="#_x0000_t75" style="position:absolute;margin-left:26.05pt;margin-top:37.3pt;width:462pt;height:277.65pt;z-index:251659264">
            <v:imagedata r:id="rId7" o:title=""/>
            <w10:wrap type="square"/>
          </v:shape>
        </w:pict>
      </w:r>
      <w:r w:rsidRPr="00286DBA">
        <w:rPr>
          <w:rFonts w:ascii="Times New Roman" w:hAnsi="Times New Roman" w:cs="Times New Roman"/>
          <w:b/>
          <w:bCs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b/>
          <w:bCs/>
          <w:shd w:val="clear" w:color="auto" w:fill="FFFFFF"/>
        </w:rPr>
        <w:t xml:space="preserve">         </w:t>
      </w:r>
      <w:r w:rsidRPr="00286DBA">
        <w:rPr>
          <w:rFonts w:ascii="Times New Roman" w:hAnsi="Times New Roman" w:cs="Times New Roman"/>
          <w:b/>
          <w:bCs/>
          <w:shd w:val="clear" w:color="auto" w:fill="FFFFFF"/>
        </w:rPr>
        <w:t>Odpověď:</w:t>
      </w:r>
      <w:r>
        <w:rPr>
          <w:rFonts w:ascii="Times New Roman" w:hAnsi="Times New Roman" w:cs="Times New Roman"/>
          <w:b/>
          <w:bCs/>
          <w:shd w:val="clear" w:color="auto" w:fill="FFFFFF"/>
        </w:rPr>
        <w:t xml:space="preserve">  </w:t>
      </w:r>
    </w:p>
    <w:p w:rsidR="009C5C9E" w:rsidRPr="007048FE" w:rsidRDefault="009C5C9E" w:rsidP="001B3B83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16.05pt;margin-top:.7pt;width:354pt;height:30pt;z-index:251656192" stroked="f">
            <v:textbox style="mso-next-textbox:#_x0000_s1029">
              <w:txbxContent>
                <w:p w:rsidR="009C5C9E" w:rsidRPr="005C604F" w:rsidRDefault="009C5C9E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5C604F">
                    <w:rPr>
                      <w:b/>
                      <w:bCs/>
                      <w:sz w:val="32"/>
                      <w:szCs w:val="32"/>
                    </w:rPr>
                    <w:t>Přechodová charakteristika ohřívání skleníku</w:t>
                  </w:r>
                </w:p>
              </w:txbxContent>
            </v:textbox>
          </v:shape>
        </w:pict>
      </w:r>
    </w:p>
    <w:p w:rsidR="009C5C9E" w:rsidRDefault="009C5C9E" w:rsidP="001B3B83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4</w:t>
      </w:r>
      <w:r w:rsidRPr="001B3B8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Jaký byl průměrný interval zapnutého a vypnutého topení při větrání otevřeným oknem?</w:t>
      </w:r>
    </w:p>
    <w:p w:rsidR="009C5C9E" w:rsidRPr="002F3099" w:rsidRDefault="009C5C9E" w:rsidP="007048FE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1B3B83">
        <w:rPr>
          <w:rFonts w:ascii="Times New Roman" w:hAnsi="Times New Roman" w:cs="Times New Roman"/>
          <w:b/>
          <w:bCs/>
        </w:rPr>
        <w:t>Odpověď:</w:t>
      </w:r>
      <w:r>
        <w:rPr>
          <w:rFonts w:ascii="Times New Roman" w:hAnsi="Times New Roman" w:cs="Times New Roman"/>
          <w:b/>
          <w:bCs/>
        </w:rPr>
        <w:t xml:space="preserve"> </w:t>
      </w:r>
      <w:r w:rsidRPr="002F3099">
        <w:rPr>
          <w:rFonts w:ascii="Times New Roman" w:hAnsi="Times New Roman" w:cs="Times New Roman"/>
        </w:rPr>
        <w:t xml:space="preserve">Průměrný interval zapnutého a vypnutého napětí při větrání otevřeným oknem byl 14,2   </w:t>
      </w:r>
      <w:r>
        <w:rPr>
          <w:rFonts w:ascii="Times New Roman" w:hAnsi="Times New Roman" w:cs="Times New Roman"/>
        </w:rPr>
        <w:t xml:space="preserve">  </w:t>
      </w:r>
      <w:r w:rsidRPr="002F3099">
        <w:rPr>
          <w:rFonts w:ascii="Times New Roman" w:hAnsi="Times New Roman" w:cs="Times New Roman"/>
        </w:rPr>
        <w:t>vteřiny.</w:t>
      </w:r>
    </w:p>
    <w:p w:rsidR="009C5C9E" w:rsidRDefault="009C5C9E" w:rsidP="001B3B83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1B3B83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5</w:t>
      </w:r>
      <w:r w:rsidRPr="001B3B8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Jaký byl průměrný interval zapnutého a vypnutého topení bez možnosti větrání otevřeným oknem?</w:t>
      </w:r>
    </w:p>
    <w:p w:rsidR="009C5C9E" w:rsidRDefault="009C5C9E" w:rsidP="00454FA0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3C3A1B">
        <w:rPr>
          <w:rFonts w:ascii="Times New Roman" w:hAnsi="Times New Roman" w:cs="Times New Roman"/>
          <w:b/>
          <w:bCs/>
        </w:rPr>
        <w:t>Odpověď: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Průměrný interval zapnutého a vypnutého topení bez možnosti větrání otevřeným oknem byl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54FA0">
        <w:rPr>
          <w:rFonts w:ascii="Times New Roman" w:hAnsi="Times New Roman" w:cs="Times New Roman"/>
        </w:rPr>
        <w:t>135 sekund.</w:t>
      </w:r>
    </w:p>
    <w:p w:rsidR="009C5C9E" w:rsidRDefault="009C5C9E" w:rsidP="009621AB">
      <w:pPr>
        <w:widowControl w:val="0"/>
        <w:tabs>
          <w:tab w:val="left" w:pos="709"/>
          <w:tab w:val="left" w:pos="1134"/>
          <w:tab w:val="left" w:pos="2260"/>
        </w:tabs>
        <w:overflowPunct w:val="0"/>
        <w:autoSpaceDE w:val="0"/>
        <w:autoSpaceDN w:val="0"/>
        <w:adjustRightInd w:val="0"/>
        <w:spacing w:after="0" w:line="239" w:lineRule="auto"/>
        <w:ind w:left="851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9C5C9E" w:rsidRDefault="009C5C9E" w:rsidP="009621AB">
      <w:pPr>
        <w:widowControl w:val="0"/>
        <w:tabs>
          <w:tab w:val="left" w:pos="709"/>
          <w:tab w:val="left" w:pos="1134"/>
          <w:tab w:val="left" w:pos="2260"/>
        </w:tabs>
        <w:overflowPunct w:val="0"/>
        <w:autoSpaceDE w:val="0"/>
        <w:autoSpaceDN w:val="0"/>
        <w:adjustRightInd w:val="0"/>
        <w:spacing w:after="0" w:line="239" w:lineRule="auto"/>
        <w:ind w:left="851" w:hanging="85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</w:t>
      </w:r>
      <w:r w:rsidRPr="002F3099"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</w:rPr>
        <w:t xml:space="preserve"> Na druhý list papíru A4 překreslete dvojici grafů (přechodové charakteristiky) z bodů č.4 až č.7; zakreslete        </w:t>
      </w: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je tak, aby měřítko </w:t>
      </w:r>
      <w:r w:rsidRPr="009621AB">
        <w:rPr>
          <w:rFonts w:ascii="Times New Roman" w:hAnsi="Times New Roman" w:cs="Times New Roman"/>
          <w:b/>
          <w:bCs/>
        </w:rPr>
        <w:t>časové osy bylo stejné</w:t>
      </w:r>
      <w:r>
        <w:rPr>
          <w:rFonts w:ascii="Times New Roman" w:hAnsi="Times New Roman" w:cs="Times New Roman"/>
        </w:rPr>
        <w:t>.</w:t>
      </w: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</w:t>
      </w:r>
      <w:r w:rsidRPr="009621AB">
        <w:rPr>
          <w:rFonts w:ascii="Times New Roman" w:hAnsi="Times New Roman" w:cs="Times New Roman"/>
          <w:b/>
          <w:bCs/>
        </w:rPr>
        <w:t>Odpověď: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pict>
          <v:shape id="_x0000_s1030" type="#_x0000_t202" style="position:absolute;left:0;text-align:left;margin-left:56.05pt;margin-top:4.85pt;width:372pt;height:42pt;z-index:251655168" stroked="f">
            <v:textbox>
              <w:txbxContent>
                <w:p w:rsidR="009C5C9E" w:rsidRPr="00F439AD" w:rsidRDefault="009C5C9E" w:rsidP="00820134">
                  <w:pPr>
                    <w:ind w:left="-426" w:right="-290"/>
                    <w:rPr>
                      <w:b/>
                      <w:bCs/>
                      <w:sz w:val="32"/>
                      <w:szCs w:val="32"/>
                    </w:rPr>
                  </w:pPr>
                  <w:r w:rsidRPr="00F439AD">
                    <w:rPr>
                      <w:b/>
                      <w:bCs/>
                      <w:sz w:val="32"/>
                      <w:szCs w:val="32"/>
                    </w:rPr>
                    <w:t>PřPřechodová charakteristika – větrání otevřeným oknem</w:t>
                  </w:r>
                </w:p>
              </w:txbxContent>
            </v:textbox>
          </v:shape>
        </w:pict>
      </w: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pict>
          <v:shape id="_x0000_s1031" type="#_x0000_t75" style="position:absolute;left:0;text-align:left;margin-left:80.05pt;margin-top:3.65pt;width:360.85pt;height:216.85pt;z-index:251660288">
            <v:imagedata r:id="rId8" o:title=""/>
            <w10:wrap type="square"/>
          </v:shape>
        </w:pict>
      </w: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Pr="009621AB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9C5C9E" w:rsidRPr="005C604F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pict>
          <v:shape id="_x0000_s1032" type="#_x0000_t202" style="position:absolute;left:0;text-align:left;margin-left:62.05pt;margin-top:5.5pt;width:396pt;height:42pt;z-index:251654144" stroked="f">
            <v:textbox>
              <w:txbxContent>
                <w:p w:rsidR="009C5C9E" w:rsidRPr="00F439AD" w:rsidRDefault="009C5C9E" w:rsidP="00F439AD">
                  <w:pPr>
                    <w:ind w:left="-426" w:right="-290"/>
                    <w:rPr>
                      <w:b/>
                      <w:bCs/>
                      <w:sz w:val="32"/>
                      <w:szCs w:val="32"/>
                    </w:rPr>
                  </w:pPr>
                  <w:r w:rsidRPr="00F439AD">
                    <w:rPr>
                      <w:b/>
                      <w:bCs/>
                      <w:sz w:val="32"/>
                      <w:szCs w:val="32"/>
                    </w:rPr>
                    <w:t>PřPřechodová charakteristika – větrání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bez</w:t>
                  </w:r>
                  <w:r w:rsidRPr="00F439AD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otevřených oken</w:t>
                  </w:r>
                </w:p>
              </w:txbxContent>
            </v:textbox>
          </v:shape>
        </w:pict>
      </w: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pict>
          <v:shape id="_x0000_s1033" type="#_x0000_t75" style="position:absolute;left:0;text-align:left;margin-left:74.05pt;margin-top:4.35pt;width:360.85pt;height:216.85pt;z-index:251661312">
            <v:imagedata r:id="rId9" o:title=""/>
            <w10:wrap type="square"/>
          </v:shape>
        </w:pict>
      </w: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</w:rPr>
      </w:pPr>
    </w:p>
    <w:p w:rsidR="009C5C9E" w:rsidRDefault="009C5C9E" w:rsidP="005C604F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9C5C9E" w:rsidRDefault="009C5C9E" w:rsidP="005C604F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</w:p>
    <w:p w:rsidR="009C5C9E" w:rsidRDefault="009C5C9E" w:rsidP="005C604F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</w:p>
    <w:p w:rsidR="009C5C9E" w:rsidRDefault="009C5C9E" w:rsidP="005C604F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</w:p>
    <w:p w:rsidR="009C5C9E" w:rsidRDefault="009C5C9E" w:rsidP="005C604F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3C3A1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   Uveďte s kým jste prováděli měření.</w:t>
      </w:r>
    </w:p>
    <w:p w:rsidR="009C5C9E" w:rsidRPr="003C3A1B" w:rsidRDefault="009C5C9E" w:rsidP="00F439AD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</w:t>
      </w:r>
      <w:r w:rsidRPr="003C3A1B">
        <w:rPr>
          <w:rFonts w:ascii="Times New Roman" w:hAnsi="Times New Roman" w:cs="Times New Roman"/>
          <w:b/>
          <w:bCs/>
        </w:rPr>
        <w:t>Odpověď:</w:t>
      </w:r>
      <w:r>
        <w:rPr>
          <w:rFonts w:ascii="Times New Roman" w:hAnsi="Times New Roman" w:cs="Times New Roman"/>
          <w:b/>
          <w:bCs/>
        </w:rPr>
        <w:t xml:space="preserve"> </w:t>
      </w:r>
      <w:r w:rsidRPr="003C3A1B">
        <w:rPr>
          <w:rFonts w:ascii="Times New Roman" w:hAnsi="Times New Roman" w:cs="Times New Roman"/>
        </w:rPr>
        <w:t xml:space="preserve">Měření jsem prováděl </w:t>
      </w:r>
      <w:r>
        <w:rPr>
          <w:rFonts w:ascii="Times New Roman" w:hAnsi="Times New Roman" w:cs="Times New Roman"/>
        </w:rPr>
        <w:t>s Danielem Špadrnou.</w:t>
      </w:r>
    </w:p>
    <w:p w:rsidR="009C5C9E" w:rsidRPr="005C604F" w:rsidRDefault="009C5C9E" w:rsidP="003C3A1B">
      <w:pPr>
        <w:widowControl w:val="0"/>
        <w:tabs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sectPr w:rsidR="009C5C9E" w:rsidRPr="005C604F" w:rsidSect="00D25DDA">
      <w:type w:val="continuous"/>
      <w:pgSz w:w="11900" w:h="16838"/>
      <w:pgMar w:top="687" w:right="985" w:bottom="438" w:left="700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5577"/>
    <w:multiLevelType w:val="hybridMultilevel"/>
    <w:tmpl w:val="7076C3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17392"/>
    <w:multiLevelType w:val="hybridMultilevel"/>
    <w:tmpl w:val="CDF23EBC"/>
    <w:lvl w:ilvl="0" w:tplc="2F8C6D86">
      <w:start w:val="1"/>
      <w:numFmt w:val="decimal"/>
      <w:lvlText w:val="%1."/>
      <w:lvlJc w:val="left"/>
      <w:pPr>
        <w:ind w:left="1088" w:hanging="360"/>
      </w:pPr>
      <w:rPr>
        <w:rFonts w:hint="default"/>
        <w:b w:val="0"/>
        <w:bCs w:val="0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00B13"/>
    <w:multiLevelType w:val="hybridMultilevel"/>
    <w:tmpl w:val="84E6FE04"/>
    <w:lvl w:ilvl="0" w:tplc="2F8C6D86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8" w:hanging="360"/>
      </w:pPr>
    </w:lvl>
    <w:lvl w:ilvl="2" w:tplc="0405001B">
      <w:start w:val="1"/>
      <w:numFmt w:val="lowerRoman"/>
      <w:lvlText w:val="%3."/>
      <w:lvlJc w:val="right"/>
      <w:pPr>
        <w:ind w:left="2168" w:hanging="180"/>
      </w:pPr>
    </w:lvl>
    <w:lvl w:ilvl="3" w:tplc="0405000F">
      <w:start w:val="1"/>
      <w:numFmt w:val="decimal"/>
      <w:lvlText w:val="%4."/>
      <w:lvlJc w:val="left"/>
      <w:pPr>
        <w:ind w:left="2888" w:hanging="360"/>
      </w:pPr>
    </w:lvl>
    <w:lvl w:ilvl="4" w:tplc="04050019">
      <w:start w:val="1"/>
      <w:numFmt w:val="lowerLetter"/>
      <w:lvlText w:val="%5."/>
      <w:lvlJc w:val="left"/>
      <w:pPr>
        <w:ind w:left="3608" w:hanging="360"/>
      </w:pPr>
    </w:lvl>
    <w:lvl w:ilvl="5" w:tplc="0405001B">
      <w:start w:val="1"/>
      <w:numFmt w:val="lowerRoman"/>
      <w:lvlText w:val="%6."/>
      <w:lvlJc w:val="right"/>
      <w:pPr>
        <w:ind w:left="4328" w:hanging="180"/>
      </w:pPr>
    </w:lvl>
    <w:lvl w:ilvl="6" w:tplc="0405000F">
      <w:start w:val="1"/>
      <w:numFmt w:val="decimal"/>
      <w:lvlText w:val="%7."/>
      <w:lvlJc w:val="left"/>
      <w:pPr>
        <w:ind w:left="5048" w:hanging="360"/>
      </w:pPr>
    </w:lvl>
    <w:lvl w:ilvl="7" w:tplc="04050019">
      <w:start w:val="1"/>
      <w:numFmt w:val="lowerLetter"/>
      <w:lvlText w:val="%8."/>
      <w:lvlJc w:val="left"/>
      <w:pPr>
        <w:ind w:left="5768" w:hanging="360"/>
      </w:pPr>
    </w:lvl>
    <w:lvl w:ilvl="8" w:tplc="0405001B">
      <w:start w:val="1"/>
      <w:numFmt w:val="lowerRoman"/>
      <w:lvlText w:val="%9."/>
      <w:lvlJc w:val="right"/>
      <w:pPr>
        <w:ind w:left="6488" w:hanging="180"/>
      </w:pPr>
    </w:lvl>
  </w:abstractNum>
  <w:abstractNum w:abstractNumId="3">
    <w:nsid w:val="16821C43"/>
    <w:multiLevelType w:val="multilevel"/>
    <w:tmpl w:val="3BAE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EE70494"/>
    <w:multiLevelType w:val="hybridMultilevel"/>
    <w:tmpl w:val="EB0CE50A"/>
    <w:lvl w:ilvl="0" w:tplc="2F8C6D86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8" w:hanging="360"/>
      </w:pPr>
    </w:lvl>
    <w:lvl w:ilvl="2" w:tplc="0405001B">
      <w:start w:val="1"/>
      <w:numFmt w:val="lowerRoman"/>
      <w:lvlText w:val="%3."/>
      <w:lvlJc w:val="right"/>
      <w:pPr>
        <w:ind w:left="2168" w:hanging="180"/>
      </w:pPr>
    </w:lvl>
    <w:lvl w:ilvl="3" w:tplc="0405000F">
      <w:start w:val="1"/>
      <w:numFmt w:val="decimal"/>
      <w:lvlText w:val="%4."/>
      <w:lvlJc w:val="left"/>
      <w:pPr>
        <w:ind w:left="2888" w:hanging="360"/>
      </w:pPr>
    </w:lvl>
    <w:lvl w:ilvl="4" w:tplc="04050019">
      <w:start w:val="1"/>
      <w:numFmt w:val="lowerLetter"/>
      <w:lvlText w:val="%5."/>
      <w:lvlJc w:val="left"/>
      <w:pPr>
        <w:ind w:left="3608" w:hanging="360"/>
      </w:pPr>
    </w:lvl>
    <w:lvl w:ilvl="5" w:tplc="0405001B">
      <w:start w:val="1"/>
      <w:numFmt w:val="lowerRoman"/>
      <w:lvlText w:val="%6."/>
      <w:lvlJc w:val="right"/>
      <w:pPr>
        <w:ind w:left="4328" w:hanging="180"/>
      </w:pPr>
    </w:lvl>
    <w:lvl w:ilvl="6" w:tplc="0405000F">
      <w:start w:val="1"/>
      <w:numFmt w:val="decimal"/>
      <w:lvlText w:val="%7."/>
      <w:lvlJc w:val="left"/>
      <w:pPr>
        <w:ind w:left="5048" w:hanging="360"/>
      </w:pPr>
    </w:lvl>
    <w:lvl w:ilvl="7" w:tplc="04050019">
      <w:start w:val="1"/>
      <w:numFmt w:val="lowerLetter"/>
      <w:lvlText w:val="%8."/>
      <w:lvlJc w:val="left"/>
      <w:pPr>
        <w:ind w:left="5768" w:hanging="360"/>
      </w:pPr>
    </w:lvl>
    <w:lvl w:ilvl="8" w:tplc="0405001B">
      <w:start w:val="1"/>
      <w:numFmt w:val="lowerRoman"/>
      <w:lvlText w:val="%9."/>
      <w:lvlJc w:val="right"/>
      <w:pPr>
        <w:ind w:left="6488" w:hanging="180"/>
      </w:pPr>
    </w:lvl>
  </w:abstractNum>
  <w:abstractNum w:abstractNumId="5">
    <w:nsid w:val="67253B18"/>
    <w:multiLevelType w:val="hybridMultilevel"/>
    <w:tmpl w:val="09E85688"/>
    <w:lvl w:ilvl="0" w:tplc="2F8C6D86">
      <w:start w:val="1"/>
      <w:numFmt w:val="decimal"/>
      <w:lvlText w:val="%1."/>
      <w:lvlJc w:val="left"/>
      <w:pPr>
        <w:ind w:left="728" w:hanging="360"/>
      </w:pPr>
      <w:rPr>
        <w:rFonts w:hint="default"/>
        <w:b w:val="0"/>
        <w:bCs w:val="0"/>
      </w:rPr>
    </w:lvl>
    <w:lvl w:ilvl="1" w:tplc="1A06D2AC">
      <w:start w:val="1"/>
      <w:numFmt w:val="lowerLetter"/>
      <w:lvlText w:val="%2."/>
      <w:lvlJc w:val="left"/>
      <w:pPr>
        <w:ind w:left="1448" w:hanging="360"/>
      </w:pPr>
      <w:rPr>
        <w:rFonts w:hint="default"/>
      </w:rPr>
    </w:lvl>
    <w:lvl w:ilvl="2" w:tplc="0405001B">
      <w:start w:val="1"/>
      <w:numFmt w:val="lowerRoman"/>
      <w:lvlText w:val="%3."/>
      <w:lvlJc w:val="right"/>
      <w:pPr>
        <w:ind w:left="2168" w:hanging="180"/>
      </w:pPr>
    </w:lvl>
    <w:lvl w:ilvl="3" w:tplc="0405000F">
      <w:start w:val="1"/>
      <w:numFmt w:val="decimal"/>
      <w:lvlText w:val="%4."/>
      <w:lvlJc w:val="left"/>
      <w:pPr>
        <w:ind w:left="2888" w:hanging="360"/>
      </w:pPr>
    </w:lvl>
    <w:lvl w:ilvl="4" w:tplc="04050019">
      <w:start w:val="1"/>
      <w:numFmt w:val="lowerLetter"/>
      <w:lvlText w:val="%5."/>
      <w:lvlJc w:val="left"/>
      <w:pPr>
        <w:ind w:left="3608" w:hanging="360"/>
      </w:pPr>
    </w:lvl>
    <w:lvl w:ilvl="5" w:tplc="0405001B">
      <w:start w:val="1"/>
      <w:numFmt w:val="lowerRoman"/>
      <w:lvlText w:val="%6."/>
      <w:lvlJc w:val="right"/>
      <w:pPr>
        <w:ind w:left="4328" w:hanging="180"/>
      </w:pPr>
    </w:lvl>
    <w:lvl w:ilvl="6" w:tplc="0405000F">
      <w:start w:val="1"/>
      <w:numFmt w:val="decimal"/>
      <w:lvlText w:val="%7."/>
      <w:lvlJc w:val="left"/>
      <w:pPr>
        <w:ind w:left="5048" w:hanging="360"/>
      </w:pPr>
    </w:lvl>
    <w:lvl w:ilvl="7" w:tplc="04050019">
      <w:start w:val="1"/>
      <w:numFmt w:val="lowerLetter"/>
      <w:lvlText w:val="%8."/>
      <w:lvlJc w:val="left"/>
      <w:pPr>
        <w:ind w:left="5768" w:hanging="360"/>
      </w:pPr>
    </w:lvl>
    <w:lvl w:ilvl="8" w:tplc="0405001B">
      <w:start w:val="1"/>
      <w:numFmt w:val="lowerRoman"/>
      <w:lvlText w:val="%9."/>
      <w:lvlJc w:val="right"/>
      <w:pPr>
        <w:ind w:left="6488" w:hanging="180"/>
      </w:pPr>
    </w:lvl>
  </w:abstractNum>
  <w:abstractNum w:abstractNumId="6">
    <w:nsid w:val="67B37D9B"/>
    <w:multiLevelType w:val="hybridMultilevel"/>
    <w:tmpl w:val="C00E5C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E90EE8"/>
    <w:multiLevelType w:val="hybridMultilevel"/>
    <w:tmpl w:val="3BAEF8F8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2445"/>
    <w:rsid w:val="000022FB"/>
    <w:rsid w:val="0000369E"/>
    <w:rsid w:val="00003AAF"/>
    <w:rsid w:val="00004EC6"/>
    <w:rsid w:val="000109C9"/>
    <w:rsid w:val="00011122"/>
    <w:rsid w:val="00013EDC"/>
    <w:rsid w:val="00016905"/>
    <w:rsid w:val="0002647A"/>
    <w:rsid w:val="0002713C"/>
    <w:rsid w:val="00027175"/>
    <w:rsid w:val="000276DA"/>
    <w:rsid w:val="00031B72"/>
    <w:rsid w:val="00031B90"/>
    <w:rsid w:val="000344BC"/>
    <w:rsid w:val="00037248"/>
    <w:rsid w:val="0004151D"/>
    <w:rsid w:val="00041CB0"/>
    <w:rsid w:val="00042BE4"/>
    <w:rsid w:val="000446FB"/>
    <w:rsid w:val="00044B59"/>
    <w:rsid w:val="000474F3"/>
    <w:rsid w:val="00047576"/>
    <w:rsid w:val="00052591"/>
    <w:rsid w:val="000542D0"/>
    <w:rsid w:val="00055E6D"/>
    <w:rsid w:val="0005638B"/>
    <w:rsid w:val="00063B5C"/>
    <w:rsid w:val="00065730"/>
    <w:rsid w:val="00066A36"/>
    <w:rsid w:val="00067AA3"/>
    <w:rsid w:val="00070CEC"/>
    <w:rsid w:val="000730DA"/>
    <w:rsid w:val="00073482"/>
    <w:rsid w:val="00077995"/>
    <w:rsid w:val="00082A86"/>
    <w:rsid w:val="00085A00"/>
    <w:rsid w:val="00085C93"/>
    <w:rsid w:val="000863EA"/>
    <w:rsid w:val="00087124"/>
    <w:rsid w:val="000877CF"/>
    <w:rsid w:val="0009123B"/>
    <w:rsid w:val="00093797"/>
    <w:rsid w:val="00094EBD"/>
    <w:rsid w:val="000961AB"/>
    <w:rsid w:val="000A0B2B"/>
    <w:rsid w:val="000A2426"/>
    <w:rsid w:val="000A3585"/>
    <w:rsid w:val="000A38DE"/>
    <w:rsid w:val="000A544C"/>
    <w:rsid w:val="000B3DCF"/>
    <w:rsid w:val="000C04EC"/>
    <w:rsid w:val="000C05C6"/>
    <w:rsid w:val="000C0E9D"/>
    <w:rsid w:val="000C55BB"/>
    <w:rsid w:val="000D4126"/>
    <w:rsid w:val="000E2F10"/>
    <w:rsid w:val="000E376F"/>
    <w:rsid w:val="000E5332"/>
    <w:rsid w:val="000E704E"/>
    <w:rsid w:val="000F05CD"/>
    <w:rsid w:val="000F0D29"/>
    <w:rsid w:val="000F0FE1"/>
    <w:rsid w:val="000F25C2"/>
    <w:rsid w:val="000F38EE"/>
    <w:rsid w:val="0010007C"/>
    <w:rsid w:val="0010235D"/>
    <w:rsid w:val="00106B8A"/>
    <w:rsid w:val="00111E50"/>
    <w:rsid w:val="001141D9"/>
    <w:rsid w:val="00115450"/>
    <w:rsid w:val="00115BBA"/>
    <w:rsid w:val="001170DC"/>
    <w:rsid w:val="00117302"/>
    <w:rsid w:val="00121206"/>
    <w:rsid w:val="001254CB"/>
    <w:rsid w:val="00125CB6"/>
    <w:rsid w:val="00126F3A"/>
    <w:rsid w:val="00136F36"/>
    <w:rsid w:val="00140159"/>
    <w:rsid w:val="00140B28"/>
    <w:rsid w:val="00141C83"/>
    <w:rsid w:val="00142FA8"/>
    <w:rsid w:val="0015069A"/>
    <w:rsid w:val="00150D88"/>
    <w:rsid w:val="00151BF2"/>
    <w:rsid w:val="00152753"/>
    <w:rsid w:val="00153EC1"/>
    <w:rsid w:val="00154771"/>
    <w:rsid w:val="001562D2"/>
    <w:rsid w:val="00156AA9"/>
    <w:rsid w:val="00156C31"/>
    <w:rsid w:val="0016059B"/>
    <w:rsid w:val="001607D3"/>
    <w:rsid w:val="00163111"/>
    <w:rsid w:val="00164853"/>
    <w:rsid w:val="0016566A"/>
    <w:rsid w:val="00180E11"/>
    <w:rsid w:val="001812AF"/>
    <w:rsid w:val="001829CA"/>
    <w:rsid w:val="00182DAB"/>
    <w:rsid w:val="00182F20"/>
    <w:rsid w:val="001834CB"/>
    <w:rsid w:val="0018494D"/>
    <w:rsid w:val="00184ACA"/>
    <w:rsid w:val="001933A6"/>
    <w:rsid w:val="0019391A"/>
    <w:rsid w:val="00193C25"/>
    <w:rsid w:val="001966B0"/>
    <w:rsid w:val="00196F93"/>
    <w:rsid w:val="00197D96"/>
    <w:rsid w:val="001A3CCA"/>
    <w:rsid w:val="001A6E60"/>
    <w:rsid w:val="001B3B83"/>
    <w:rsid w:val="001B50F0"/>
    <w:rsid w:val="001B58CE"/>
    <w:rsid w:val="001B61D0"/>
    <w:rsid w:val="001B6B9E"/>
    <w:rsid w:val="001C169E"/>
    <w:rsid w:val="001C3AA8"/>
    <w:rsid w:val="001C6FCE"/>
    <w:rsid w:val="001D08F3"/>
    <w:rsid w:val="001D1C94"/>
    <w:rsid w:val="001E58E3"/>
    <w:rsid w:val="001F1CF8"/>
    <w:rsid w:val="001F2840"/>
    <w:rsid w:val="001F4CD7"/>
    <w:rsid w:val="00202439"/>
    <w:rsid w:val="00204C26"/>
    <w:rsid w:val="002050DB"/>
    <w:rsid w:val="0020776C"/>
    <w:rsid w:val="002124E2"/>
    <w:rsid w:val="002132E9"/>
    <w:rsid w:val="00217D21"/>
    <w:rsid w:val="00222534"/>
    <w:rsid w:val="00223F94"/>
    <w:rsid w:val="0022770C"/>
    <w:rsid w:val="0023081E"/>
    <w:rsid w:val="00235F64"/>
    <w:rsid w:val="00236D44"/>
    <w:rsid w:val="00237971"/>
    <w:rsid w:val="002451A9"/>
    <w:rsid w:val="00255186"/>
    <w:rsid w:val="00257EEE"/>
    <w:rsid w:val="00262005"/>
    <w:rsid w:val="00262803"/>
    <w:rsid w:val="002629D9"/>
    <w:rsid w:val="0026474D"/>
    <w:rsid w:val="002666A7"/>
    <w:rsid w:val="002670BC"/>
    <w:rsid w:val="00271156"/>
    <w:rsid w:val="00272DDE"/>
    <w:rsid w:val="00274145"/>
    <w:rsid w:val="00274361"/>
    <w:rsid w:val="00276790"/>
    <w:rsid w:val="00277CA9"/>
    <w:rsid w:val="002804E0"/>
    <w:rsid w:val="002825AF"/>
    <w:rsid w:val="00283C46"/>
    <w:rsid w:val="00283D81"/>
    <w:rsid w:val="00285D78"/>
    <w:rsid w:val="00286D19"/>
    <w:rsid w:val="00286DBA"/>
    <w:rsid w:val="00295D20"/>
    <w:rsid w:val="002A1A4D"/>
    <w:rsid w:val="002A2B82"/>
    <w:rsid w:val="002A4494"/>
    <w:rsid w:val="002A574D"/>
    <w:rsid w:val="002A5D19"/>
    <w:rsid w:val="002B2519"/>
    <w:rsid w:val="002B2A25"/>
    <w:rsid w:val="002B3003"/>
    <w:rsid w:val="002B41AD"/>
    <w:rsid w:val="002B4F31"/>
    <w:rsid w:val="002C06B2"/>
    <w:rsid w:val="002C16BC"/>
    <w:rsid w:val="002C503E"/>
    <w:rsid w:val="002C65D0"/>
    <w:rsid w:val="002D08F9"/>
    <w:rsid w:val="002D26BF"/>
    <w:rsid w:val="002E369D"/>
    <w:rsid w:val="002E6E57"/>
    <w:rsid w:val="002F3099"/>
    <w:rsid w:val="00301E11"/>
    <w:rsid w:val="00302211"/>
    <w:rsid w:val="00302AF5"/>
    <w:rsid w:val="00304C3E"/>
    <w:rsid w:val="003053CB"/>
    <w:rsid w:val="0031077B"/>
    <w:rsid w:val="00310B76"/>
    <w:rsid w:val="0031521B"/>
    <w:rsid w:val="00315ECC"/>
    <w:rsid w:val="0031657A"/>
    <w:rsid w:val="00323CD1"/>
    <w:rsid w:val="003252FB"/>
    <w:rsid w:val="00327650"/>
    <w:rsid w:val="00331E13"/>
    <w:rsid w:val="00331FCA"/>
    <w:rsid w:val="00332375"/>
    <w:rsid w:val="003331E3"/>
    <w:rsid w:val="0033339E"/>
    <w:rsid w:val="00333E2F"/>
    <w:rsid w:val="00335F15"/>
    <w:rsid w:val="003363B8"/>
    <w:rsid w:val="003374C7"/>
    <w:rsid w:val="00343019"/>
    <w:rsid w:val="00346F3C"/>
    <w:rsid w:val="00347038"/>
    <w:rsid w:val="00347F4C"/>
    <w:rsid w:val="00350EEA"/>
    <w:rsid w:val="003630F6"/>
    <w:rsid w:val="00364F41"/>
    <w:rsid w:val="00367B83"/>
    <w:rsid w:val="00367DA6"/>
    <w:rsid w:val="003705D7"/>
    <w:rsid w:val="00374458"/>
    <w:rsid w:val="00375299"/>
    <w:rsid w:val="003764DE"/>
    <w:rsid w:val="00376751"/>
    <w:rsid w:val="0037743E"/>
    <w:rsid w:val="00382E29"/>
    <w:rsid w:val="00383BA9"/>
    <w:rsid w:val="0038643B"/>
    <w:rsid w:val="003865BA"/>
    <w:rsid w:val="00386A7B"/>
    <w:rsid w:val="003906D2"/>
    <w:rsid w:val="0039136A"/>
    <w:rsid w:val="00392358"/>
    <w:rsid w:val="00394A88"/>
    <w:rsid w:val="003A092F"/>
    <w:rsid w:val="003A13FF"/>
    <w:rsid w:val="003A42B1"/>
    <w:rsid w:val="003A44D4"/>
    <w:rsid w:val="003B0FC0"/>
    <w:rsid w:val="003B23E5"/>
    <w:rsid w:val="003B329B"/>
    <w:rsid w:val="003B3AC2"/>
    <w:rsid w:val="003B6C72"/>
    <w:rsid w:val="003B7232"/>
    <w:rsid w:val="003B7959"/>
    <w:rsid w:val="003C0459"/>
    <w:rsid w:val="003C1FDA"/>
    <w:rsid w:val="003C3A1B"/>
    <w:rsid w:val="003C4C1C"/>
    <w:rsid w:val="003C7C3A"/>
    <w:rsid w:val="003D32C3"/>
    <w:rsid w:val="003D672D"/>
    <w:rsid w:val="003D7B49"/>
    <w:rsid w:val="003E07DC"/>
    <w:rsid w:val="003E358B"/>
    <w:rsid w:val="003E6AFF"/>
    <w:rsid w:val="003F07F6"/>
    <w:rsid w:val="003F3969"/>
    <w:rsid w:val="0040062C"/>
    <w:rsid w:val="00401326"/>
    <w:rsid w:val="00401A09"/>
    <w:rsid w:val="00402F57"/>
    <w:rsid w:val="00403F5A"/>
    <w:rsid w:val="00405C92"/>
    <w:rsid w:val="0041036E"/>
    <w:rsid w:val="004106B1"/>
    <w:rsid w:val="00411A14"/>
    <w:rsid w:val="00412880"/>
    <w:rsid w:val="00413491"/>
    <w:rsid w:val="00413A78"/>
    <w:rsid w:val="00416072"/>
    <w:rsid w:val="0042124F"/>
    <w:rsid w:val="004215E9"/>
    <w:rsid w:val="0042231A"/>
    <w:rsid w:val="00423895"/>
    <w:rsid w:val="00425D14"/>
    <w:rsid w:val="0042669F"/>
    <w:rsid w:val="00427C04"/>
    <w:rsid w:val="00441AD2"/>
    <w:rsid w:val="00444404"/>
    <w:rsid w:val="0044613E"/>
    <w:rsid w:val="0044660A"/>
    <w:rsid w:val="00450BD9"/>
    <w:rsid w:val="00450D68"/>
    <w:rsid w:val="00450FE2"/>
    <w:rsid w:val="004516B0"/>
    <w:rsid w:val="00454834"/>
    <w:rsid w:val="0045489D"/>
    <w:rsid w:val="00454FA0"/>
    <w:rsid w:val="004566AD"/>
    <w:rsid w:val="00461584"/>
    <w:rsid w:val="0046188E"/>
    <w:rsid w:val="00461CAA"/>
    <w:rsid w:val="004652CF"/>
    <w:rsid w:val="004652ED"/>
    <w:rsid w:val="00465FB3"/>
    <w:rsid w:val="00466DAA"/>
    <w:rsid w:val="004715C3"/>
    <w:rsid w:val="0047548A"/>
    <w:rsid w:val="004767EA"/>
    <w:rsid w:val="00490CA8"/>
    <w:rsid w:val="00496E0A"/>
    <w:rsid w:val="004A2B54"/>
    <w:rsid w:val="004A48DA"/>
    <w:rsid w:val="004A51BC"/>
    <w:rsid w:val="004A5FAD"/>
    <w:rsid w:val="004A615E"/>
    <w:rsid w:val="004B4C8B"/>
    <w:rsid w:val="004B69F3"/>
    <w:rsid w:val="004C0F0B"/>
    <w:rsid w:val="004C1404"/>
    <w:rsid w:val="004C2DFF"/>
    <w:rsid w:val="004D5211"/>
    <w:rsid w:val="004D7792"/>
    <w:rsid w:val="004E019F"/>
    <w:rsid w:val="004E0340"/>
    <w:rsid w:val="004E3798"/>
    <w:rsid w:val="004E4223"/>
    <w:rsid w:val="004E6B26"/>
    <w:rsid w:val="004F1D07"/>
    <w:rsid w:val="004F2F65"/>
    <w:rsid w:val="004F57DB"/>
    <w:rsid w:val="004F591B"/>
    <w:rsid w:val="005040E1"/>
    <w:rsid w:val="00505595"/>
    <w:rsid w:val="005056EE"/>
    <w:rsid w:val="0050686A"/>
    <w:rsid w:val="00512558"/>
    <w:rsid w:val="005163FA"/>
    <w:rsid w:val="005177A9"/>
    <w:rsid w:val="0051784E"/>
    <w:rsid w:val="00521AD6"/>
    <w:rsid w:val="005254E8"/>
    <w:rsid w:val="005276F0"/>
    <w:rsid w:val="005303F4"/>
    <w:rsid w:val="005348D1"/>
    <w:rsid w:val="005435BD"/>
    <w:rsid w:val="00543A4C"/>
    <w:rsid w:val="00544818"/>
    <w:rsid w:val="00547EC9"/>
    <w:rsid w:val="00550589"/>
    <w:rsid w:val="0055074A"/>
    <w:rsid w:val="00552659"/>
    <w:rsid w:val="00555632"/>
    <w:rsid w:val="00556471"/>
    <w:rsid w:val="005570A8"/>
    <w:rsid w:val="00557DEF"/>
    <w:rsid w:val="00560640"/>
    <w:rsid w:val="005616DA"/>
    <w:rsid w:val="005664B6"/>
    <w:rsid w:val="005675AD"/>
    <w:rsid w:val="0057271B"/>
    <w:rsid w:val="00583687"/>
    <w:rsid w:val="00585F64"/>
    <w:rsid w:val="00586295"/>
    <w:rsid w:val="005866AA"/>
    <w:rsid w:val="00587881"/>
    <w:rsid w:val="00587CC0"/>
    <w:rsid w:val="005923D3"/>
    <w:rsid w:val="0059330F"/>
    <w:rsid w:val="00593E2C"/>
    <w:rsid w:val="00595A41"/>
    <w:rsid w:val="00597476"/>
    <w:rsid w:val="005A086D"/>
    <w:rsid w:val="005A1825"/>
    <w:rsid w:val="005A49EB"/>
    <w:rsid w:val="005A6232"/>
    <w:rsid w:val="005B07D6"/>
    <w:rsid w:val="005B5405"/>
    <w:rsid w:val="005B740A"/>
    <w:rsid w:val="005C3637"/>
    <w:rsid w:val="005C604F"/>
    <w:rsid w:val="005C78E5"/>
    <w:rsid w:val="005D0E28"/>
    <w:rsid w:val="005D15D2"/>
    <w:rsid w:val="005D3CAE"/>
    <w:rsid w:val="005D6D1E"/>
    <w:rsid w:val="005D72F1"/>
    <w:rsid w:val="005D7380"/>
    <w:rsid w:val="005D7756"/>
    <w:rsid w:val="005E0BBA"/>
    <w:rsid w:val="005E0D52"/>
    <w:rsid w:val="005E20C4"/>
    <w:rsid w:val="005E27E5"/>
    <w:rsid w:val="005E6D56"/>
    <w:rsid w:val="005F22F5"/>
    <w:rsid w:val="005F45BF"/>
    <w:rsid w:val="005F560B"/>
    <w:rsid w:val="005F70E4"/>
    <w:rsid w:val="005F772E"/>
    <w:rsid w:val="006000EA"/>
    <w:rsid w:val="0060199A"/>
    <w:rsid w:val="00601BA4"/>
    <w:rsid w:val="00602743"/>
    <w:rsid w:val="00610459"/>
    <w:rsid w:val="00611113"/>
    <w:rsid w:val="00611D3D"/>
    <w:rsid w:val="00612A01"/>
    <w:rsid w:val="0061419C"/>
    <w:rsid w:val="00626D3F"/>
    <w:rsid w:val="00626DC1"/>
    <w:rsid w:val="00627D6E"/>
    <w:rsid w:val="00627EB0"/>
    <w:rsid w:val="00635E2C"/>
    <w:rsid w:val="006376B6"/>
    <w:rsid w:val="00637C3C"/>
    <w:rsid w:val="00637C83"/>
    <w:rsid w:val="006433F2"/>
    <w:rsid w:val="00650448"/>
    <w:rsid w:val="006515B0"/>
    <w:rsid w:val="00652243"/>
    <w:rsid w:val="0065257E"/>
    <w:rsid w:val="00652B36"/>
    <w:rsid w:val="00653DA0"/>
    <w:rsid w:val="00653E1D"/>
    <w:rsid w:val="00661714"/>
    <w:rsid w:val="00663862"/>
    <w:rsid w:val="00664680"/>
    <w:rsid w:val="00664FEA"/>
    <w:rsid w:val="00670178"/>
    <w:rsid w:val="0067253C"/>
    <w:rsid w:val="00672CDE"/>
    <w:rsid w:val="00675D65"/>
    <w:rsid w:val="00675E96"/>
    <w:rsid w:val="00677FAF"/>
    <w:rsid w:val="006853DD"/>
    <w:rsid w:val="006862A0"/>
    <w:rsid w:val="00690086"/>
    <w:rsid w:val="006921EA"/>
    <w:rsid w:val="00695421"/>
    <w:rsid w:val="00695575"/>
    <w:rsid w:val="00696679"/>
    <w:rsid w:val="006A0E60"/>
    <w:rsid w:val="006A3CF1"/>
    <w:rsid w:val="006A44B0"/>
    <w:rsid w:val="006B048C"/>
    <w:rsid w:val="006B1961"/>
    <w:rsid w:val="006B2906"/>
    <w:rsid w:val="006B64DB"/>
    <w:rsid w:val="006B74B0"/>
    <w:rsid w:val="006C08FE"/>
    <w:rsid w:val="006C0D6F"/>
    <w:rsid w:val="006C21F4"/>
    <w:rsid w:val="006C2AEF"/>
    <w:rsid w:val="006C73D3"/>
    <w:rsid w:val="006D2E9C"/>
    <w:rsid w:val="006D48BA"/>
    <w:rsid w:val="006D7B53"/>
    <w:rsid w:val="006E1576"/>
    <w:rsid w:val="006E57B0"/>
    <w:rsid w:val="006F0603"/>
    <w:rsid w:val="00701526"/>
    <w:rsid w:val="00704273"/>
    <w:rsid w:val="0070483A"/>
    <w:rsid w:val="007048FE"/>
    <w:rsid w:val="00705ECF"/>
    <w:rsid w:val="00711F9A"/>
    <w:rsid w:val="007135CD"/>
    <w:rsid w:val="00716E19"/>
    <w:rsid w:val="0071729F"/>
    <w:rsid w:val="00721764"/>
    <w:rsid w:val="00723355"/>
    <w:rsid w:val="007251AE"/>
    <w:rsid w:val="00730EB5"/>
    <w:rsid w:val="00732572"/>
    <w:rsid w:val="00734CBA"/>
    <w:rsid w:val="00735235"/>
    <w:rsid w:val="00736D5D"/>
    <w:rsid w:val="007408D0"/>
    <w:rsid w:val="00741E61"/>
    <w:rsid w:val="00742407"/>
    <w:rsid w:val="00742BCA"/>
    <w:rsid w:val="00743C7B"/>
    <w:rsid w:val="007460E3"/>
    <w:rsid w:val="007465C8"/>
    <w:rsid w:val="0075084B"/>
    <w:rsid w:val="00750BFA"/>
    <w:rsid w:val="00750ED6"/>
    <w:rsid w:val="007536DD"/>
    <w:rsid w:val="00757365"/>
    <w:rsid w:val="00761801"/>
    <w:rsid w:val="00761CF2"/>
    <w:rsid w:val="00762746"/>
    <w:rsid w:val="00764022"/>
    <w:rsid w:val="0076767B"/>
    <w:rsid w:val="00767802"/>
    <w:rsid w:val="00772331"/>
    <w:rsid w:val="00772C36"/>
    <w:rsid w:val="0077649F"/>
    <w:rsid w:val="007764B9"/>
    <w:rsid w:val="00783406"/>
    <w:rsid w:val="00783909"/>
    <w:rsid w:val="00784B3B"/>
    <w:rsid w:val="0078524F"/>
    <w:rsid w:val="0078713D"/>
    <w:rsid w:val="00790913"/>
    <w:rsid w:val="00790F40"/>
    <w:rsid w:val="00792E7E"/>
    <w:rsid w:val="007957B3"/>
    <w:rsid w:val="00795C79"/>
    <w:rsid w:val="007B0CC8"/>
    <w:rsid w:val="007B2F41"/>
    <w:rsid w:val="007B6DE3"/>
    <w:rsid w:val="007B75BD"/>
    <w:rsid w:val="007B7670"/>
    <w:rsid w:val="007C4BB6"/>
    <w:rsid w:val="007C70CD"/>
    <w:rsid w:val="007C7D1E"/>
    <w:rsid w:val="007D0EB7"/>
    <w:rsid w:val="007D1D59"/>
    <w:rsid w:val="007E63ED"/>
    <w:rsid w:val="007F1CD0"/>
    <w:rsid w:val="007F45DC"/>
    <w:rsid w:val="007F4771"/>
    <w:rsid w:val="007F73D9"/>
    <w:rsid w:val="008007E4"/>
    <w:rsid w:val="00800E59"/>
    <w:rsid w:val="008017D5"/>
    <w:rsid w:val="00802A6E"/>
    <w:rsid w:val="00804726"/>
    <w:rsid w:val="00806AFC"/>
    <w:rsid w:val="00814C82"/>
    <w:rsid w:val="0081650C"/>
    <w:rsid w:val="00816632"/>
    <w:rsid w:val="0081772E"/>
    <w:rsid w:val="00820134"/>
    <w:rsid w:val="0082124F"/>
    <w:rsid w:val="008217E0"/>
    <w:rsid w:val="00821CDF"/>
    <w:rsid w:val="0082672C"/>
    <w:rsid w:val="00834909"/>
    <w:rsid w:val="00836F1D"/>
    <w:rsid w:val="0084037B"/>
    <w:rsid w:val="00842174"/>
    <w:rsid w:val="00844AB8"/>
    <w:rsid w:val="00846BE3"/>
    <w:rsid w:val="00847198"/>
    <w:rsid w:val="00847463"/>
    <w:rsid w:val="00847D67"/>
    <w:rsid w:val="00847E8D"/>
    <w:rsid w:val="0085023D"/>
    <w:rsid w:val="00855A82"/>
    <w:rsid w:val="0086036A"/>
    <w:rsid w:val="008609E1"/>
    <w:rsid w:val="00860A4A"/>
    <w:rsid w:val="00863FC9"/>
    <w:rsid w:val="00864D6C"/>
    <w:rsid w:val="008674C1"/>
    <w:rsid w:val="008706C6"/>
    <w:rsid w:val="00875160"/>
    <w:rsid w:val="00875172"/>
    <w:rsid w:val="00875C4D"/>
    <w:rsid w:val="00876321"/>
    <w:rsid w:val="0088286C"/>
    <w:rsid w:val="00885C98"/>
    <w:rsid w:val="00895852"/>
    <w:rsid w:val="008A11B7"/>
    <w:rsid w:val="008A3248"/>
    <w:rsid w:val="008A456C"/>
    <w:rsid w:val="008A4BE4"/>
    <w:rsid w:val="008A6140"/>
    <w:rsid w:val="008B0823"/>
    <w:rsid w:val="008B3E08"/>
    <w:rsid w:val="008C0919"/>
    <w:rsid w:val="008C09D1"/>
    <w:rsid w:val="008D0DA4"/>
    <w:rsid w:val="008D1DFC"/>
    <w:rsid w:val="008D2505"/>
    <w:rsid w:val="008D3CCC"/>
    <w:rsid w:val="008D4F92"/>
    <w:rsid w:val="008E1A7C"/>
    <w:rsid w:val="008E688B"/>
    <w:rsid w:val="008F03BB"/>
    <w:rsid w:val="008F0B47"/>
    <w:rsid w:val="008F23CD"/>
    <w:rsid w:val="008F4544"/>
    <w:rsid w:val="008F4EC8"/>
    <w:rsid w:val="009038B8"/>
    <w:rsid w:val="00910487"/>
    <w:rsid w:val="00913133"/>
    <w:rsid w:val="009162AD"/>
    <w:rsid w:val="00916364"/>
    <w:rsid w:val="00922479"/>
    <w:rsid w:val="009228C9"/>
    <w:rsid w:val="00925C4F"/>
    <w:rsid w:val="00931FA8"/>
    <w:rsid w:val="009340A3"/>
    <w:rsid w:val="00934C1B"/>
    <w:rsid w:val="0093599C"/>
    <w:rsid w:val="00936A4B"/>
    <w:rsid w:val="00937EF9"/>
    <w:rsid w:val="00952246"/>
    <w:rsid w:val="009548BC"/>
    <w:rsid w:val="00955516"/>
    <w:rsid w:val="00955AA4"/>
    <w:rsid w:val="009621AB"/>
    <w:rsid w:val="009632FF"/>
    <w:rsid w:val="009635EB"/>
    <w:rsid w:val="0096448A"/>
    <w:rsid w:val="00973440"/>
    <w:rsid w:val="00973B60"/>
    <w:rsid w:val="00974237"/>
    <w:rsid w:val="00977E69"/>
    <w:rsid w:val="00983740"/>
    <w:rsid w:val="00992414"/>
    <w:rsid w:val="00995FEC"/>
    <w:rsid w:val="00996888"/>
    <w:rsid w:val="0099740E"/>
    <w:rsid w:val="009A0BA6"/>
    <w:rsid w:val="009A2333"/>
    <w:rsid w:val="009A2751"/>
    <w:rsid w:val="009A506B"/>
    <w:rsid w:val="009A557D"/>
    <w:rsid w:val="009A7D77"/>
    <w:rsid w:val="009B2059"/>
    <w:rsid w:val="009B3927"/>
    <w:rsid w:val="009B4A44"/>
    <w:rsid w:val="009B664A"/>
    <w:rsid w:val="009C1253"/>
    <w:rsid w:val="009C1518"/>
    <w:rsid w:val="009C45C2"/>
    <w:rsid w:val="009C4EC6"/>
    <w:rsid w:val="009C559B"/>
    <w:rsid w:val="009C5C9E"/>
    <w:rsid w:val="009C721F"/>
    <w:rsid w:val="009D1967"/>
    <w:rsid w:val="009D4B5A"/>
    <w:rsid w:val="009D6E21"/>
    <w:rsid w:val="009E4B8D"/>
    <w:rsid w:val="009E5C62"/>
    <w:rsid w:val="009F065D"/>
    <w:rsid w:val="009F0B5B"/>
    <w:rsid w:val="009F3D72"/>
    <w:rsid w:val="009F555A"/>
    <w:rsid w:val="009F79F6"/>
    <w:rsid w:val="00A00CB5"/>
    <w:rsid w:val="00A015D2"/>
    <w:rsid w:val="00A06291"/>
    <w:rsid w:val="00A06C7C"/>
    <w:rsid w:val="00A070C6"/>
    <w:rsid w:val="00A102FE"/>
    <w:rsid w:val="00A125C1"/>
    <w:rsid w:val="00A1506A"/>
    <w:rsid w:val="00A20275"/>
    <w:rsid w:val="00A21F9A"/>
    <w:rsid w:val="00A2576F"/>
    <w:rsid w:val="00A30ACD"/>
    <w:rsid w:val="00A32B50"/>
    <w:rsid w:val="00A34691"/>
    <w:rsid w:val="00A351C6"/>
    <w:rsid w:val="00A4011A"/>
    <w:rsid w:val="00A4071C"/>
    <w:rsid w:val="00A40798"/>
    <w:rsid w:val="00A5204C"/>
    <w:rsid w:val="00A5291A"/>
    <w:rsid w:val="00A5488C"/>
    <w:rsid w:val="00A56F0F"/>
    <w:rsid w:val="00A61C01"/>
    <w:rsid w:val="00A6223D"/>
    <w:rsid w:val="00A65F11"/>
    <w:rsid w:val="00A72ECF"/>
    <w:rsid w:val="00A7394A"/>
    <w:rsid w:val="00A73B1E"/>
    <w:rsid w:val="00A7728F"/>
    <w:rsid w:val="00A8494F"/>
    <w:rsid w:val="00A852E4"/>
    <w:rsid w:val="00A86603"/>
    <w:rsid w:val="00A8711C"/>
    <w:rsid w:val="00A87213"/>
    <w:rsid w:val="00A91A46"/>
    <w:rsid w:val="00A92677"/>
    <w:rsid w:val="00A928B9"/>
    <w:rsid w:val="00A938AF"/>
    <w:rsid w:val="00A94BCC"/>
    <w:rsid w:val="00A94D67"/>
    <w:rsid w:val="00A967FA"/>
    <w:rsid w:val="00A9772E"/>
    <w:rsid w:val="00AA3994"/>
    <w:rsid w:val="00AB18F0"/>
    <w:rsid w:val="00AB1FEB"/>
    <w:rsid w:val="00AB2341"/>
    <w:rsid w:val="00AC0B41"/>
    <w:rsid w:val="00AC27EC"/>
    <w:rsid w:val="00AC38D0"/>
    <w:rsid w:val="00AD1A72"/>
    <w:rsid w:val="00AD2C92"/>
    <w:rsid w:val="00AD4895"/>
    <w:rsid w:val="00AD4EB5"/>
    <w:rsid w:val="00AD744D"/>
    <w:rsid w:val="00AE010B"/>
    <w:rsid w:val="00AE2A42"/>
    <w:rsid w:val="00AE4C00"/>
    <w:rsid w:val="00AE5B38"/>
    <w:rsid w:val="00AE66C2"/>
    <w:rsid w:val="00AF058B"/>
    <w:rsid w:val="00AF2DF2"/>
    <w:rsid w:val="00AF4995"/>
    <w:rsid w:val="00AF5B7A"/>
    <w:rsid w:val="00AF5D61"/>
    <w:rsid w:val="00AF73CC"/>
    <w:rsid w:val="00AF79A1"/>
    <w:rsid w:val="00B02270"/>
    <w:rsid w:val="00B0267F"/>
    <w:rsid w:val="00B0508B"/>
    <w:rsid w:val="00B0780D"/>
    <w:rsid w:val="00B07C21"/>
    <w:rsid w:val="00B1126C"/>
    <w:rsid w:val="00B12445"/>
    <w:rsid w:val="00B164D6"/>
    <w:rsid w:val="00B218D8"/>
    <w:rsid w:val="00B262EB"/>
    <w:rsid w:val="00B26353"/>
    <w:rsid w:val="00B26871"/>
    <w:rsid w:val="00B36E05"/>
    <w:rsid w:val="00B37617"/>
    <w:rsid w:val="00B4158A"/>
    <w:rsid w:val="00B430D7"/>
    <w:rsid w:val="00B55D9E"/>
    <w:rsid w:val="00B60567"/>
    <w:rsid w:val="00B638BF"/>
    <w:rsid w:val="00B655CA"/>
    <w:rsid w:val="00B7184C"/>
    <w:rsid w:val="00B77FBC"/>
    <w:rsid w:val="00B87553"/>
    <w:rsid w:val="00B90001"/>
    <w:rsid w:val="00B91BF0"/>
    <w:rsid w:val="00B9486C"/>
    <w:rsid w:val="00B954C1"/>
    <w:rsid w:val="00B958A1"/>
    <w:rsid w:val="00B95DCD"/>
    <w:rsid w:val="00B9639D"/>
    <w:rsid w:val="00BA0948"/>
    <w:rsid w:val="00BA4BD4"/>
    <w:rsid w:val="00BB1897"/>
    <w:rsid w:val="00BB2124"/>
    <w:rsid w:val="00BB21F5"/>
    <w:rsid w:val="00BC049A"/>
    <w:rsid w:val="00BC2BEA"/>
    <w:rsid w:val="00BC2F2A"/>
    <w:rsid w:val="00BC499E"/>
    <w:rsid w:val="00BC4BA1"/>
    <w:rsid w:val="00BC5B2F"/>
    <w:rsid w:val="00BD5275"/>
    <w:rsid w:val="00BE18A4"/>
    <w:rsid w:val="00BE229F"/>
    <w:rsid w:val="00BE3C8B"/>
    <w:rsid w:val="00BF05ED"/>
    <w:rsid w:val="00BF595D"/>
    <w:rsid w:val="00C01633"/>
    <w:rsid w:val="00C03874"/>
    <w:rsid w:val="00C06AB6"/>
    <w:rsid w:val="00C0757F"/>
    <w:rsid w:val="00C10145"/>
    <w:rsid w:val="00C10677"/>
    <w:rsid w:val="00C115EC"/>
    <w:rsid w:val="00C13059"/>
    <w:rsid w:val="00C13417"/>
    <w:rsid w:val="00C13667"/>
    <w:rsid w:val="00C145F1"/>
    <w:rsid w:val="00C1657E"/>
    <w:rsid w:val="00C176EE"/>
    <w:rsid w:val="00C209F9"/>
    <w:rsid w:val="00C21EFF"/>
    <w:rsid w:val="00C240AF"/>
    <w:rsid w:val="00C24E0B"/>
    <w:rsid w:val="00C261B8"/>
    <w:rsid w:val="00C2698F"/>
    <w:rsid w:val="00C26F29"/>
    <w:rsid w:val="00C315BE"/>
    <w:rsid w:val="00C34682"/>
    <w:rsid w:val="00C34E75"/>
    <w:rsid w:val="00C35017"/>
    <w:rsid w:val="00C366A1"/>
    <w:rsid w:val="00C413DA"/>
    <w:rsid w:val="00C43792"/>
    <w:rsid w:val="00C4664D"/>
    <w:rsid w:val="00C46961"/>
    <w:rsid w:val="00C507DC"/>
    <w:rsid w:val="00C512C8"/>
    <w:rsid w:val="00C52335"/>
    <w:rsid w:val="00C5361F"/>
    <w:rsid w:val="00C552C6"/>
    <w:rsid w:val="00C57D5D"/>
    <w:rsid w:val="00C61B2C"/>
    <w:rsid w:val="00C62275"/>
    <w:rsid w:val="00C6451B"/>
    <w:rsid w:val="00C6761F"/>
    <w:rsid w:val="00C720F2"/>
    <w:rsid w:val="00C73BD2"/>
    <w:rsid w:val="00C749A9"/>
    <w:rsid w:val="00C74A2A"/>
    <w:rsid w:val="00C80EE8"/>
    <w:rsid w:val="00C82631"/>
    <w:rsid w:val="00C91F8C"/>
    <w:rsid w:val="00C92D34"/>
    <w:rsid w:val="00C936F0"/>
    <w:rsid w:val="00C93748"/>
    <w:rsid w:val="00C94AE0"/>
    <w:rsid w:val="00C95897"/>
    <w:rsid w:val="00C96F95"/>
    <w:rsid w:val="00C97BC5"/>
    <w:rsid w:val="00CA1202"/>
    <w:rsid w:val="00CA2693"/>
    <w:rsid w:val="00CA3032"/>
    <w:rsid w:val="00CA733E"/>
    <w:rsid w:val="00CB0296"/>
    <w:rsid w:val="00CB045A"/>
    <w:rsid w:val="00CB08F1"/>
    <w:rsid w:val="00CB3A96"/>
    <w:rsid w:val="00CB434C"/>
    <w:rsid w:val="00CB787B"/>
    <w:rsid w:val="00CC2177"/>
    <w:rsid w:val="00CC2D05"/>
    <w:rsid w:val="00CC4B41"/>
    <w:rsid w:val="00CC71D0"/>
    <w:rsid w:val="00CE069A"/>
    <w:rsid w:val="00CE1B93"/>
    <w:rsid w:val="00CE1CDC"/>
    <w:rsid w:val="00CE6BD9"/>
    <w:rsid w:val="00CE776D"/>
    <w:rsid w:val="00CE7F45"/>
    <w:rsid w:val="00CF5EE1"/>
    <w:rsid w:val="00CF6101"/>
    <w:rsid w:val="00CF7173"/>
    <w:rsid w:val="00D0071A"/>
    <w:rsid w:val="00D03DD7"/>
    <w:rsid w:val="00D0547F"/>
    <w:rsid w:val="00D05729"/>
    <w:rsid w:val="00D058DF"/>
    <w:rsid w:val="00D06393"/>
    <w:rsid w:val="00D07E09"/>
    <w:rsid w:val="00D13756"/>
    <w:rsid w:val="00D1379E"/>
    <w:rsid w:val="00D1611F"/>
    <w:rsid w:val="00D1730C"/>
    <w:rsid w:val="00D207AD"/>
    <w:rsid w:val="00D2144F"/>
    <w:rsid w:val="00D22413"/>
    <w:rsid w:val="00D24927"/>
    <w:rsid w:val="00D24BB1"/>
    <w:rsid w:val="00D25DDA"/>
    <w:rsid w:val="00D27390"/>
    <w:rsid w:val="00D315CB"/>
    <w:rsid w:val="00D32124"/>
    <w:rsid w:val="00D4123E"/>
    <w:rsid w:val="00D44F05"/>
    <w:rsid w:val="00D45057"/>
    <w:rsid w:val="00D470F9"/>
    <w:rsid w:val="00D47CE6"/>
    <w:rsid w:val="00D47DA6"/>
    <w:rsid w:val="00D51CA0"/>
    <w:rsid w:val="00D54E58"/>
    <w:rsid w:val="00D5635E"/>
    <w:rsid w:val="00D63836"/>
    <w:rsid w:val="00D66FD4"/>
    <w:rsid w:val="00D708D0"/>
    <w:rsid w:val="00D71CB0"/>
    <w:rsid w:val="00D74CF2"/>
    <w:rsid w:val="00D801C3"/>
    <w:rsid w:val="00D82A51"/>
    <w:rsid w:val="00D865E7"/>
    <w:rsid w:val="00D9221B"/>
    <w:rsid w:val="00D941C1"/>
    <w:rsid w:val="00D94396"/>
    <w:rsid w:val="00D95B88"/>
    <w:rsid w:val="00D95E0E"/>
    <w:rsid w:val="00D96693"/>
    <w:rsid w:val="00DA0B65"/>
    <w:rsid w:val="00DA2EA6"/>
    <w:rsid w:val="00DA352E"/>
    <w:rsid w:val="00DA7D57"/>
    <w:rsid w:val="00DB15D9"/>
    <w:rsid w:val="00DB5E25"/>
    <w:rsid w:val="00DC6525"/>
    <w:rsid w:val="00DC6C25"/>
    <w:rsid w:val="00DC7515"/>
    <w:rsid w:val="00DD2512"/>
    <w:rsid w:val="00DD361F"/>
    <w:rsid w:val="00DD5C2D"/>
    <w:rsid w:val="00DD5EAF"/>
    <w:rsid w:val="00DD66CC"/>
    <w:rsid w:val="00DE4BC1"/>
    <w:rsid w:val="00DE580C"/>
    <w:rsid w:val="00DE590D"/>
    <w:rsid w:val="00DF2B15"/>
    <w:rsid w:val="00DF3169"/>
    <w:rsid w:val="00DF4AA7"/>
    <w:rsid w:val="00DF6B22"/>
    <w:rsid w:val="00E009A2"/>
    <w:rsid w:val="00E01895"/>
    <w:rsid w:val="00E04009"/>
    <w:rsid w:val="00E0642C"/>
    <w:rsid w:val="00E1143A"/>
    <w:rsid w:val="00E12E78"/>
    <w:rsid w:val="00E21104"/>
    <w:rsid w:val="00E22232"/>
    <w:rsid w:val="00E24B14"/>
    <w:rsid w:val="00E2603C"/>
    <w:rsid w:val="00E313CE"/>
    <w:rsid w:val="00E31EAC"/>
    <w:rsid w:val="00E323C1"/>
    <w:rsid w:val="00E32EFE"/>
    <w:rsid w:val="00E34AE5"/>
    <w:rsid w:val="00E34E2F"/>
    <w:rsid w:val="00E35CF7"/>
    <w:rsid w:val="00E36D05"/>
    <w:rsid w:val="00E42C48"/>
    <w:rsid w:val="00E4361A"/>
    <w:rsid w:val="00E45B09"/>
    <w:rsid w:val="00E51723"/>
    <w:rsid w:val="00E55904"/>
    <w:rsid w:val="00E603F2"/>
    <w:rsid w:val="00E604F6"/>
    <w:rsid w:val="00E60B6F"/>
    <w:rsid w:val="00E61EAC"/>
    <w:rsid w:val="00E649A2"/>
    <w:rsid w:val="00E6525E"/>
    <w:rsid w:val="00E65E8E"/>
    <w:rsid w:val="00E7379C"/>
    <w:rsid w:val="00E91115"/>
    <w:rsid w:val="00E9396F"/>
    <w:rsid w:val="00EA1E39"/>
    <w:rsid w:val="00EA4768"/>
    <w:rsid w:val="00EA6DC9"/>
    <w:rsid w:val="00EB0108"/>
    <w:rsid w:val="00EB090D"/>
    <w:rsid w:val="00EB2A9E"/>
    <w:rsid w:val="00EB3CAD"/>
    <w:rsid w:val="00EB5CE3"/>
    <w:rsid w:val="00EB6F8E"/>
    <w:rsid w:val="00EC5145"/>
    <w:rsid w:val="00ED0626"/>
    <w:rsid w:val="00ED1353"/>
    <w:rsid w:val="00ED16B0"/>
    <w:rsid w:val="00ED3C99"/>
    <w:rsid w:val="00ED5F12"/>
    <w:rsid w:val="00ED6E4C"/>
    <w:rsid w:val="00EE067A"/>
    <w:rsid w:val="00EE2155"/>
    <w:rsid w:val="00EE4124"/>
    <w:rsid w:val="00EE425A"/>
    <w:rsid w:val="00EF09DA"/>
    <w:rsid w:val="00EF1198"/>
    <w:rsid w:val="00EF201E"/>
    <w:rsid w:val="00EF466C"/>
    <w:rsid w:val="00EF75A2"/>
    <w:rsid w:val="00EF78CC"/>
    <w:rsid w:val="00F00A4B"/>
    <w:rsid w:val="00F0322A"/>
    <w:rsid w:val="00F061BD"/>
    <w:rsid w:val="00F06B1F"/>
    <w:rsid w:val="00F14CFA"/>
    <w:rsid w:val="00F14DF6"/>
    <w:rsid w:val="00F164BA"/>
    <w:rsid w:val="00F169E7"/>
    <w:rsid w:val="00F205CC"/>
    <w:rsid w:val="00F23381"/>
    <w:rsid w:val="00F255A9"/>
    <w:rsid w:val="00F26F5F"/>
    <w:rsid w:val="00F3138D"/>
    <w:rsid w:val="00F32EA3"/>
    <w:rsid w:val="00F364AB"/>
    <w:rsid w:val="00F41715"/>
    <w:rsid w:val="00F417E7"/>
    <w:rsid w:val="00F439AD"/>
    <w:rsid w:val="00F47554"/>
    <w:rsid w:val="00F47C06"/>
    <w:rsid w:val="00F527EB"/>
    <w:rsid w:val="00F5459B"/>
    <w:rsid w:val="00F54E53"/>
    <w:rsid w:val="00F57CB4"/>
    <w:rsid w:val="00F60A88"/>
    <w:rsid w:val="00F60D63"/>
    <w:rsid w:val="00F64826"/>
    <w:rsid w:val="00F66261"/>
    <w:rsid w:val="00F769CB"/>
    <w:rsid w:val="00F76F55"/>
    <w:rsid w:val="00F82C98"/>
    <w:rsid w:val="00F835D6"/>
    <w:rsid w:val="00F849D9"/>
    <w:rsid w:val="00F85BBA"/>
    <w:rsid w:val="00F86D17"/>
    <w:rsid w:val="00F87269"/>
    <w:rsid w:val="00F901C2"/>
    <w:rsid w:val="00F907B9"/>
    <w:rsid w:val="00F91378"/>
    <w:rsid w:val="00F93926"/>
    <w:rsid w:val="00F93B76"/>
    <w:rsid w:val="00F9688C"/>
    <w:rsid w:val="00F97B97"/>
    <w:rsid w:val="00FA5C01"/>
    <w:rsid w:val="00FB2EDB"/>
    <w:rsid w:val="00FB3834"/>
    <w:rsid w:val="00FB59BC"/>
    <w:rsid w:val="00FC05C6"/>
    <w:rsid w:val="00FC1187"/>
    <w:rsid w:val="00FC236F"/>
    <w:rsid w:val="00FC270E"/>
    <w:rsid w:val="00FC2B22"/>
    <w:rsid w:val="00FC358E"/>
    <w:rsid w:val="00FC513C"/>
    <w:rsid w:val="00FC7703"/>
    <w:rsid w:val="00FD7DD3"/>
    <w:rsid w:val="00FE278D"/>
    <w:rsid w:val="00FE7C8A"/>
    <w:rsid w:val="00FF032E"/>
    <w:rsid w:val="00FF4440"/>
    <w:rsid w:val="00FF6592"/>
    <w:rsid w:val="00FF7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575"/>
    <w:pPr>
      <w:spacing w:after="200" w:line="276" w:lineRule="auto"/>
    </w:pPr>
    <w:rPr>
      <w:rFonts w:cs="Calibri"/>
    </w:rPr>
  </w:style>
  <w:style w:type="paragraph" w:styleId="Heading2">
    <w:name w:val="heading 2"/>
    <w:basedOn w:val="Normal"/>
    <w:link w:val="Heading2Char"/>
    <w:uiPriority w:val="99"/>
    <w:qFormat/>
    <w:rsid w:val="00E6525E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3C3A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E6525E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2698F"/>
    <w:rPr>
      <w:rFonts w:ascii="Cambria" w:hAnsi="Cambria" w:cs="Cambria"/>
      <w:b/>
      <w:bCs/>
      <w:sz w:val="26"/>
      <w:szCs w:val="26"/>
    </w:rPr>
  </w:style>
  <w:style w:type="paragraph" w:styleId="ListParagraph">
    <w:name w:val="List Paragraph"/>
    <w:basedOn w:val="Normal"/>
    <w:uiPriority w:val="99"/>
    <w:qFormat/>
    <w:rsid w:val="004A51B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37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752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26353"/>
    <w:rPr>
      <w:color w:val="0000FF"/>
      <w:u w:val="single"/>
    </w:rPr>
  </w:style>
  <w:style w:type="paragraph" w:customStyle="1" w:styleId="Default">
    <w:name w:val="Default"/>
    <w:uiPriority w:val="99"/>
    <w:rsid w:val="0040062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TableGrid">
    <w:name w:val="Table Grid"/>
    <w:basedOn w:val="TableNormal"/>
    <w:uiPriority w:val="99"/>
    <w:rsid w:val="00163111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uiPriority w:val="99"/>
    <w:rsid w:val="00A73B1E"/>
  </w:style>
  <w:style w:type="character" w:customStyle="1" w:styleId="mw-headline">
    <w:name w:val="mw-headline"/>
    <w:basedOn w:val="DefaultParagraphFont"/>
    <w:uiPriority w:val="99"/>
    <w:rsid w:val="00E6525E"/>
  </w:style>
  <w:style w:type="character" w:customStyle="1" w:styleId="null">
    <w:name w:val="null"/>
    <w:basedOn w:val="DefaultParagraphFont"/>
    <w:uiPriority w:val="99"/>
    <w:rsid w:val="00586295"/>
  </w:style>
  <w:style w:type="paragraph" w:styleId="NormalWeb">
    <w:name w:val="Normal (Web)"/>
    <w:basedOn w:val="Normal"/>
    <w:uiPriority w:val="99"/>
    <w:rsid w:val="00C97BC5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translate">
    <w:name w:val="notranslate"/>
    <w:basedOn w:val="DefaultParagraphFont"/>
    <w:uiPriority w:val="99"/>
    <w:rsid w:val="00FC1187"/>
  </w:style>
  <w:style w:type="paragraph" w:styleId="Caption">
    <w:name w:val="caption"/>
    <w:basedOn w:val="Normal"/>
    <w:next w:val="Normal"/>
    <w:uiPriority w:val="99"/>
    <w:qFormat/>
    <w:locked/>
    <w:rsid w:val="00B87553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uiPriority w:val="99"/>
    <w:rsid w:val="001B3B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31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8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156</TotalTime>
  <Pages>3</Pages>
  <Words>470</Words>
  <Characters>2775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E2</dc:title>
  <dc:subject/>
  <dc:creator>Mike</dc:creator>
  <cp:keywords/>
  <dc:description/>
  <cp:lastModifiedBy>SULO</cp:lastModifiedBy>
  <cp:revision>27</cp:revision>
  <cp:lastPrinted>2014-05-29T19:01:00Z</cp:lastPrinted>
  <dcterms:created xsi:type="dcterms:W3CDTF">2014-12-14T13:59:00Z</dcterms:created>
  <dcterms:modified xsi:type="dcterms:W3CDTF">2014-12-14T16:26:00Z</dcterms:modified>
</cp:coreProperties>
</file>